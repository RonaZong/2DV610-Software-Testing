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99711832" w:displacedByCustomXml="next"/>
    <w:sdt>
      <w:sdtPr>
        <w:alias w:val="Title"/>
        <w:tag w:val=""/>
        <w:id w:val="1594053417"/>
        <w:placeholder>
          <w:docPart w:val="F694826C48C14F4C81A949A75A71F65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6B070E0" w14:textId="2B621F88" w:rsidR="00860659" w:rsidRPr="00255E2B" w:rsidRDefault="00E350C7" w:rsidP="00AE0C5E">
          <w:pPr>
            <w:pStyle w:val="TitleLinnaeus"/>
          </w:pPr>
          <w:r>
            <w:t>Test Cases</w:t>
          </w:r>
        </w:p>
      </w:sdtContent>
    </w:sdt>
    <w:bookmarkEnd w:id="0" w:displacedByCustomXml="prev"/>
    <w:sdt>
      <w:sdtPr>
        <w:rPr>
          <w:sz w:val="36"/>
          <w:szCs w:val="36"/>
        </w:rPr>
        <w:id w:val="804596263"/>
        <w:placeholder>
          <w:docPart w:val="0870278A09684F29963AED4E9AC22C2C"/>
        </w:placeholder>
        <w:showingPlcHdr/>
        <w:text/>
      </w:sdtPr>
      <w:sdtEndPr/>
      <w:sdtContent>
        <w:p w14:paraId="79E72E2B" w14:textId="77777777" w:rsidR="00860659" w:rsidRPr="00255E2B" w:rsidRDefault="005B49D4" w:rsidP="00AE0C5E">
          <w:pPr>
            <w:pStyle w:val="Dokumenttyp"/>
            <w:rPr>
              <w:sz w:val="36"/>
              <w:szCs w:val="36"/>
            </w:rPr>
          </w:pPr>
          <w:r w:rsidRPr="00255E2B">
            <w:rPr>
              <w:rStyle w:val="PlaceholderText"/>
              <w:i/>
            </w:rPr>
            <w:t>[</w:t>
          </w:r>
          <w:r w:rsidR="00A60AEA" w:rsidRPr="00255E2B">
            <w:rPr>
              <w:rStyle w:val="PlaceholderText"/>
              <w:i/>
            </w:rPr>
            <w:t>Subtitle</w:t>
          </w:r>
          <w:r w:rsidRPr="00255E2B">
            <w:rPr>
              <w:rStyle w:val="PlaceholderText"/>
              <w:i/>
            </w:rPr>
            <w:t>]</w:t>
          </w:r>
        </w:p>
      </w:sdtContent>
    </w:sdt>
    <w:p w14:paraId="34E31DEF" w14:textId="77777777" w:rsidR="001F6AC1" w:rsidRPr="00255E2B" w:rsidRDefault="000B4C66" w:rsidP="00AE0C5E">
      <w:pPr>
        <w:rPr>
          <w:sz w:val="36"/>
          <w:szCs w:val="36"/>
        </w:rPr>
      </w:pPr>
      <w:r w:rsidRPr="00255E2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455F04F7" wp14:editId="694E517E">
                <wp:simplePos x="0" y="0"/>
                <wp:positionH relativeFrom="page">
                  <wp:posOffset>1746250</wp:posOffset>
                </wp:positionH>
                <wp:positionV relativeFrom="page">
                  <wp:posOffset>900430</wp:posOffset>
                </wp:positionV>
                <wp:extent cx="4680000" cy="1242000"/>
                <wp:effectExtent l="0" t="0" r="25400" b="15875"/>
                <wp:wrapTopAndBottom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242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sdt>
                            <w:sdtPr>
                              <w:id w:val="431253130"/>
                              <w:showingPlcHdr/>
                              <w:text w:multiLine="1"/>
                            </w:sdtPr>
                            <w:sdtEndPr/>
                            <w:sdtContent>
                              <w:p w14:paraId="08756462" w14:textId="77777777" w:rsidR="00F37885" w:rsidRPr="00BF09FD" w:rsidRDefault="00F37885" w:rsidP="00AE0C5E">
                                <w:pPr>
                                  <w:pStyle w:val="Dokumenttyp"/>
                                </w:pPr>
                                <w:r w:rsidRPr="00BF09FD">
                                  <w:rPr>
                                    <w:rStyle w:val="PlaceholderText"/>
                                  </w:rPr>
                                  <w:t>[Document type]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F04F7"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137.5pt;margin-top:70.9pt;width:368.5pt;height:97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" filled="f" strokecolor="white [3212]" strokeweight=".5pt">
                <v:textbox inset="0,0,0,0">
                  <w:txbxContent>
                    <w:sdt>
                      <w:sdtPr>
                        <w:id w:val="431253130"/>
                        <w:showingPlcHdr/>
                        <w:text w:multiLine="1"/>
                      </w:sdtPr>
                      <w:sdtContent>
                        <w:p w14:paraId="08756462" w14:textId="77777777" w:rsidR="00F37885" w:rsidRPr="00BF09FD" w:rsidRDefault="00F37885" w:rsidP="00AE0C5E">
                          <w:pPr>
                            <w:pStyle w:val="Dokumenttyp"/>
                          </w:pPr>
                          <w:r w:rsidRPr="00BF09FD">
                            <w:rPr>
                              <w:rStyle w:val="PlaceholderText"/>
                            </w:rPr>
                            <w:t>[Document type]</w:t>
                          </w:r>
                        </w:p>
                      </w:sdtContent>
                    </w:sdt>
                  </w:txbxContent>
                </v:textbox>
                <w10:wrap type="topAndBottom" anchorx="page" anchory="page"/>
                <w10:anchorlock/>
              </v:shape>
            </w:pict>
          </mc:Fallback>
        </mc:AlternateContent>
      </w:r>
      <w:r w:rsidR="005A4295" w:rsidRPr="00255E2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93FD6" wp14:editId="1E32F89E">
                <wp:simplePos x="0" y="0"/>
                <wp:positionH relativeFrom="column">
                  <wp:posOffset>2759075</wp:posOffset>
                </wp:positionH>
                <wp:positionV relativeFrom="page">
                  <wp:posOffset>9534525</wp:posOffset>
                </wp:positionV>
                <wp:extent cx="2858135" cy="791845"/>
                <wp:effectExtent l="0" t="0" r="0" b="8255"/>
                <wp:wrapNone/>
                <wp:docPr id="25" name="Textru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79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948D5" w14:textId="7306927D" w:rsidR="00F37885" w:rsidRPr="00FD4D9F" w:rsidRDefault="00F37885" w:rsidP="00FD4D9F">
                            <w:pPr>
                              <w:pStyle w:val="Frfattarruta"/>
                              <w:spacing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4D9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Author: </w:t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alias w:val="Author"/>
                                <w:tag w:val=""/>
                                <w:id w:val="-176729370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96BFCF4" w14:textId="77777777" w:rsidR="00F37885" w:rsidRPr="00FD4D9F" w:rsidRDefault="00F37885" w:rsidP="00FD4D9F">
                            <w:pPr>
                              <w:pStyle w:val="Frfattarruta"/>
                              <w:spacing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4D9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Supervisor: </w:t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546336949"/>
                                <w:showingPlcHdr/>
                                <w:text/>
                              </w:sdtPr>
                              <w:sdtEndPr/>
                              <w:sdtContent>
                                <w:r w:rsidRPr="00055622">
                                  <w:rPr>
                                    <w:rStyle w:val="PlaceholderText"/>
                                    <w:i w:val="0"/>
                                    <w:sz w:val="22"/>
                                    <w:szCs w:val="22"/>
                                    <w:lang w:val="en-US"/>
                                  </w:rPr>
                                  <w:t>[Supervisor]</w:t>
                                </w:r>
                              </w:sdtContent>
                            </w:sdt>
                          </w:p>
                          <w:p w14:paraId="4ED3F3EE" w14:textId="658395AF" w:rsidR="00F37885" w:rsidRPr="00FD4D9F" w:rsidRDefault="00F37885" w:rsidP="00FD4D9F">
                            <w:pPr>
                              <w:pStyle w:val="Frfattarruta"/>
                              <w:spacing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4D9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Semester: </w:t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id w:val="1653417009"/>
                                <w:text/>
                              </w:sdtPr>
                              <w:sdtEndPr/>
                              <w:sdtContent>
                                <w:r w:rsidR="0072333E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HT20</w:t>
                                </w:r>
                              </w:sdtContent>
                            </w:sdt>
                          </w:p>
                          <w:p w14:paraId="3441E2C1" w14:textId="164AEE43" w:rsidR="00F37885" w:rsidRPr="00FD4D9F" w:rsidRDefault="00F37885" w:rsidP="00FD4D9F">
                            <w:pPr>
                              <w:pStyle w:val="Frfattarruta"/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D4D9F">
                              <w:rPr>
                                <w:sz w:val="22"/>
                                <w:szCs w:val="22"/>
                              </w:rPr>
                              <w:t xml:space="preserve">Course code: </w:t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-475997056"/>
                                <w:text/>
                              </w:sdtPr>
                              <w:sdtEndPr/>
                              <w:sdtContent>
                                <w:r w:rsidR="0072333E">
                                  <w:rPr>
                                    <w:sz w:val="22"/>
                                    <w:szCs w:val="22"/>
                                  </w:rPr>
                                  <w:t>2DV610</w:t>
                                </w:r>
                              </w:sdtContent>
                            </w:sdt>
                          </w:p>
                          <w:p w14:paraId="5EA4D22A" w14:textId="77777777" w:rsidR="00F37885" w:rsidRPr="00FD4D9F" w:rsidRDefault="00F37885" w:rsidP="00FD4D9F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41F7D1B" w14:textId="77777777" w:rsidR="00F37885" w:rsidRDefault="00F37885" w:rsidP="00AE0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93FD6" id="_x0000_t202" coordsize="21600,21600" o:spt="202" path="m,l,21600r21600,l21600,xe">
                <v:stroke joinstyle="miter"/>
                <v:path gradientshapeok="t" o:connecttype="rect"/>
              </v:shapetype>
              <v:shape id="Textruta 25" o:spid="_x0000_s1027" type="#_x0000_t202" style="position:absolute;margin-left:217.25pt;margin-top:750.75pt;width:225.05pt;height:6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" filled="f" stroked="f">
                <v:textbox>
                  <w:txbxContent>
                    <w:p w14:paraId="6FF948D5" w14:textId="7306927D" w:rsidR="00F37885" w:rsidRPr="00FD4D9F" w:rsidRDefault="00F37885" w:rsidP="00FD4D9F">
                      <w:pPr>
                        <w:pStyle w:val="Frfattarruta"/>
                        <w:spacing w:line="240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D4D9F">
                        <w:rPr>
                          <w:sz w:val="22"/>
                          <w:szCs w:val="22"/>
                          <w:lang w:val="en-US"/>
                        </w:rPr>
                        <w:t xml:space="preserve">Author: </w:t>
                      </w:r>
                      <w:sdt>
                        <w:sdtPr>
                          <w:rPr>
                            <w:sz w:val="22"/>
                            <w:szCs w:val="22"/>
                            <w:lang w:val="en-US"/>
                          </w:rPr>
                          <w:alias w:val="Author"/>
                          <w:tag w:val=""/>
                          <w:id w:val="-1767293704"/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 xml:space="preserve">     </w:t>
                          </w:r>
                        </w:sdtContent>
                      </w:sdt>
                    </w:p>
                    <w:p w14:paraId="496BFCF4" w14:textId="77777777" w:rsidR="00F37885" w:rsidRPr="00FD4D9F" w:rsidRDefault="00F37885" w:rsidP="00FD4D9F">
                      <w:pPr>
                        <w:pStyle w:val="Frfattarruta"/>
                        <w:spacing w:line="240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D4D9F">
                        <w:rPr>
                          <w:sz w:val="22"/>
                          <w:szCs w:val="22"/>
                          <w:lang w:val="en-US"/>
                        </w:rPr>
                        <w:t xml:space="preserve">Supervisor: </w:t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546336949"/>
                          <w:showingPlcHdr/>
                          <w:text/>
                        </w:sdtPr>
                        <w:sdtEndPr/>
                        <w:sdtContent>
                          <w:r w:rsidRPr="00055622">
                            <w:rPr>
                              <w:rStyle w:val="PlaceholderText"/>
                              <w:i w:val="0"/>
                              <w:sz w:val="22"/>
                              <w:szCs w:val="22"/>
                              <w:lang w:val="en-US"/>
                            </w:rPr>
                            <w:t>[Supervisor]</w:t>
                          </w:r>
                        </w:sdtContent>
                      </w:sdt>
                    </w:p>
                    <w:p w14:paraId="4ED3F3EE" w14:textId="658395AF" w:rsidR="00F37885" w:rsidRPr="00FD4D9F" w:rsidRDefault="00F37885" w:rsidP="00FD4D9F">
                      <w:pPr>
                        <w:pStyle w:val="Frfattarruta"/>
                        <w:spacing w:line="240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D4D9F">
                        <w:rPr>
                          <w:sz w:val="22"/>
                          <w:szCs w:val="22"/>
                          <w:lang w:val="en-US"/>
                        </w:rPr>
                        <w:t xml:space="preserve">Semester: </w:t>
                      </w:r>
                      <w:sdt>
                        <w:sdtPr>
                          <w:rPr>
                            <w:sz w:val="22"/>
                            <w:szCs w:val="22"/>
                            <w:lang w:val="en-US"/>
                          </w:rPr>
                          <w:id w:val="1653417009"/>
                          <w:text/>
                        </w:sdtPr>
                        <w:sdtEndPr/>
                        <w:sdtContent>
                          <w:r w:rsidR="0072333E">
                            <w:rPr>
                              <w:sz w:val="22"/>
                              <w:szCs w:val="22"/>
                              <w:lang w:val="en-US"/>
                            </w:rPr>
                            <w:t>HT20</w:t>
                          </w:r>
                        </w:sdtContent>
                      </w:sdt>
                    </w:p>
                    <w:p w14:paraId="3441E2C1" w14:textId="164AEE43" w:rsidR="00F37885" w:rsidRPr="00FD4D9F" w:rsidRDefault="00F37885" w:rsidP="00FD4D9F">
                      <w:pPr>
                        <w:pStyle w:val="Frfattarruta"/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FD4D9F">
                        <w:rPr>
                          <w:sz w:val="22"/>
                          <w:szCs w:val="22"/>
                        </w:rPr>
                        <w:t xml:space="preserve">Course code: </w:t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-475997056"/>
                          <w:text/>
                        </w:sdtPr>
                        <w:sdtEndPr/>
                        <w:sdtContent>
                          <w:r w:rsidR="0072333E">
                            <w:rPr>
                              <w:sz w:val="22"/>
                              <w:szCs w:val="22"/>
                            </w:rPr>
                            <w:t>2DV610</w:t>
                          </w:r>
                        </w:sdtContent>
                      </w:sdt>
                    </w:p>
                    <w:p w14:paraId="5EA4D22A" w14:textId="77777777" w:rsidR="00F37885" w:rsidRPr="00FD4D9F" w:rsidRDefault="00F37885" w:rsidP="00FD4D9F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  <w:p w14:paraId="741F7D1B" w14:textId="77777777" w:rsidR="00F37885" w:rsidRDefault="00F37885" w:rsidP="00AE0C5E"/>
                  </w:txbxContent>
                </v:textbox>
                <w10:wrap anchory="page"/>
              </v:shape>
            </w:pict>
          </mc:Fallback>
        </mc:AlternateContent>
      </w:r>
      <w:r w:rsidR="001F6AC1" w:rsidRPr="00255E2B"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80917535"/>
        <w:docPartObj>
          <w:docPartGallery w:val="Table of Contents"/>
          <w:docPartUnique/>
        </w:docPartObj>
      </w:sdtPr>
      <w:sdtEndPr>
        <w:rPr>
          <w:rFonts w:cstheme="minorHAnsi"/>
          <w:noProof/>
          <w:color w:val="000000"/>
          <w:sz w:val="24"/>
          <w:szCs w:val="24"/>
        </w:rPr>
      </w:sdtEndPr>
      <w:sdtContent>
        <w:p w14:paraId="08002C79" w14:textId="77777777" w:rsidR="00053690" w:rsidRPr="00255E2B" w:rsidRDefault="00EB23CD" w:rsidP="00AE0C5E">
          <w:pPr>
            <w:pStyle w:val="TOCHeading"/>
            <w:numPr>
              <w:ilvl w:val="0"/>
              <w:numId w:val="0"/>
            </w:numPr>
          </w:pPr>
          <w:r>
            <w:t>Table of co</w:t>
          </w:r>
          <w:r w:rsidR="00A60AEA" w:rsidRPr="00255E2B">
            <w:t>ntents</w:t>
          </w:r>
        </w:p>
        <w:p w14:paraId="30A796B4" w14:textId="13B29B00" w:rsidR="00055622" w:rsidRDefault="00053690">
          <w:pPr>
            <w:pStyle w:val="TOC1"/>
            <w:tabs>
              <w:tab w:val="left" w:pos="442"/>
              <w:tab w:val="right" w:leader="dot" w:pos="7445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zh-CN"/>
            </w:rPr>
          </w:pPr>
          <w:r w:rsidRPr="00255E2B">
            <w:fldChar w:fldCharType="begin"/>
          </w:r>
          <w:r w:rsidRPr="00255E2B">
            <w:instrText>TOC \o "1-3" \h \z \u</w:instrText>
          </w:r>
          <w:r w:rsidRPr="00255E2B">
            <w:fldChar w:fldCharType="separate"/>
          </w:r>
          <w:hyperlink w:anchor="_Toc64749917" w:history="1">
            <w:r w:rsidR="00055622" w:rsidRPr="00E4396B">
              <w:rPr>
                <w:rStyle w:val="Hyperlink"/>
                <w:noProof/>
              </w:rPr>
              <w:t>1</w:t>
            </w:r>
            <w:r w:rsidR="00055622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="00055622" w:rsidRPr="00E4396B">
              <w:rPr>
                <w:rStyle w:val="Hyperlink"/>
                <w:noProof/>
              </w:rPr>
              <w:t>Requirements</w:t>
            </w:r>
            <w:r w:rsidR="00055622">
              <w:rPr>
                <w:noProof/>
                <w:webHidden/>
              </w:rPr>
              <w:tab/>
            </w:r>
            <w:r w:rsidR="00055622">
              <w:rPr>
                <w:noProof/>
                <w:webHidden/>
              </w:rPr>
              <w:fldChar w:fldCharType="begin"/>
            </w:r>
            <w:r w:rsidR="00055622">
              <w:rPr>
                <w:noProof/>
                <w:webHidden/>
              </w:rPr>
              <w:instrText xml:space="preserve"> PAGEREF _Toc64749917 \h </w:instrText>
            </w:r>
            <w:r w:rsidR="00055622">
              <w:rPr>
                <w:noProof/>
                <w:webHidden/>
              </w:rPr>
            </w:r>
            <w:r w:rsidR="00055622">
              <w:rPr>
                <w:noProof/>
                <w:webHidden/>
              </w:rPr>
              <w:fldChar w:fldCharType="separate"/>
            </w:r>
            <w:r w:rsidR="0002209E">
              <w:rPr>
                <w:noProof/>
                <w:webHidden/>
              </w:rPr>
              <w:t>3</w:t>
            </w:r>
            <w:r w:rsidR="00055622">
              <w:rPr>
                <w:noProof/>
                <w:webHidden/>
              </w:rPr>
              <w:fldChar w:fldCharType="end"/>
            </w:r>
          </w:hyperlink>
        </w:p>
        <w:p w14:paraId="284D374E" w14:textId="050AE982" w:rsidR="00055622" w:rsidRDefault="0065307E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4749918" w:history="1">
            <w:r w:rsidR="00055622" w:rsidRPr="00E4396B">
              <w:rPr>
                <w:rStyle w:val="Hyperlink"/>
                <w:noProof/>
              </w:rPr>
              <w:t>1.1</w:t>
            </w:r>
            <w:r w:rsidR="00055622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="00055622" w:rsidRPr="00E4396B">
              <w:rPr>
                <w:rStyle w:val="Hyperlink"/>
                <w:noProof/>
              </w:rPr>
              <w:t>Req1. The web server should be responsive under high load</w:t>
            </w:r>
            <w:r w:rsidR="00055622">
              <w:rPr>
                <w:noProof/>
                <w:webHidden/>
              </w:rPr>
              <w:tab/>
            </w:r>
            <w:r w:rsidR="00055622">
              <w:rPr>
                <w:noProof/>
                <w:webHidden/>
              </w:rPr>
              <w:fldChar w:fldCharType="begin"/>
            </w:r>
            <w:r w:rsidR="00055622">
              <w:rPr>
                <w:noProof/>
                <w:webHidden/>
              </w:rPr>
              <w:instrText xml:space="preserve"> PAGEREF _Toc64749918 \h </w:instrText>
            </w:r>
            <w:r w:rsidR="00055622">
              <w:rPr>
                <w:noProof/>
                <w:webHidden/>
              </w:rPr>
            </w:r>
            <w:r w:rsidR="00055622">
              <w:rPr>
                <w:noProof/>
                <w:webHidden/>
              </w:rPr>
              <w:fldChar w:fldCharType="separate"/>
            </w:r>
            <w:r w:rsidR="0002209E">
              <w:rPr>
                <w:noProof/>
                <w:webHidden/>
              </w:rPr>
              <w:t>3</w:t>
            </w:r>
            <w:r w:rsidR="00055622">
              <w:rPr>
                <w:noProof/>
                <w:webHidden/>
              </w:rPr>
              <w:fldChar w:fldCharType="end"/>
            </w:r>
          </w:hyperlink>
        </w:p>
        <w:p w14:paraId="354F82DA" w14:textId="19255C57" w:rsidR="00055622" w:rsidRDefault="0065307E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4749919" w:history="1">
            <w:r w:rsidR="00055622" w:rsidRPr="00E4396B">
              <w:rPr>
                <w:rStyle w:val="Hyperlink"/>
                <w:noProof/>
              </w:rPr>
              <w:t>1.2</w:t>
            </w:r>
            <w:r w:rsidR="00055622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="00055622" w:rsidRPr="00E4396B">
              <w:rPr>
                <w:rStyle w:val="Hyperlink"/>
                <w:noProof/>
              </w:rPr>
              <w:t>Req2. The web server must follow minimum requirements for HTTP 1.1</w:t>
            </w:r>
            <w:r w:rsidR="00055622">
              <w:rPr>
                <w:noProof/>
                <w:webHidden/>
              </w:rPr>
              <w:tab/>
            </w:r>
            <w:r w:rsidR="00055622">
              <w:rPr>
                <w:noProof/>
                <w:webHidden/>
              </w:rPr>
              <w:fldChar w:fldCharType="begin"/>
            </w:r>
            <w:r w:rsidR="00055622">
              <w:rPr>
                <w:noProof/>
                <w:webHidden/>
              </w:rPr>
              <w:instrText xml:space="preserve"> PAGEREF _Toc64749919 \h </w:instrText>
            </w:r>
            <w:r w:rsidR="00055622">
              <w:rPr>
                <w:noProof/>
                <w:webHidden/>
              </w:rPr>
            </w:r>
            <w:r w:rsidR="00055622">
              <w:rPr>
                <w:noProof/>
                <w:webHidden/>
              </w:rPr>
              <w:fldChar w:fldCharType="separate"/>
            </w:r>
            <w:r w:rsidR="0002209E">
              <w:rPr>
                <w:noProof/>
                <w:webHidden/>
              </w:rPr>
              <w:t>3</w:t>
            </w:r>
            <w:r w:rsidR="00055622">
              <w:rPr>
                <w:noProof/>
                <w:webHidden/>
              </w:rPr>
              <w:fldChar w:fldCharType="end"/>
            </w:r>
          </w:hyperlink>
        </w:p>
        <w:p w14:paraId="465BC507" w14:textId="3C62A02E" w:rsidR="00055622" w:rsidRDefault="0065307E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4749920" w:history="1">
            <w:r w:rsidR="00055622" w:rsidRPr="00E4396B">
              <w:rPr>
                <w:rStyle w:val="Hyperlink"/>
                <w:noProof/>
              </w:rPr>
              <w:t>1.3</w:t>
            </w:r>
            <w:r w:rsidR="00055622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="00055622" w:rsidRPr="00E4396B">
              <w:rPr>
                <w:rStyle w:val="Hyperlink"/>
                <w:noProof/>
              </w:rPr>
              <w:t>Req3. The web server must work on Linus, Mac, Windows*</w:t>
            </w:r>
            <w:r w:rsidR="00055622">
              <w:rPr>
                <w:noProof/>
                <w:webHidden/>
              </w:rPr>
              <w:tab/>
            </w:r>
            <w:r w:rsidR="00055622">
              <w:rPr>
                <w:noProof/>
                <w:webHidden/>
              </w:rPr>
              <w:fldChar w:fldCharType="begin"/>
            </w:r>
            <w:r w:rsidR="00055622">
              <w:rPr>
                <w:noProof/>
                <w:webHidden/>
              </w:rPr>
              <w:instrText xml:space="preserve"> PAGEREF _Toc64749920 \h </w:instrText>
            </w:r>
            <w:r w:rsidR="00055622">
              <w:rPr>
                <w:noProof/>
                <w:webHidden/>
              </w:rPr>
            </w:r>
            <w:r w:rsidR="00055622">
              <w:rPr>
                <w:noProof/>
                <w:webHidden/>
              </w:rPr>
              <w:fldChar w:fldCharType="separate"/>
            </w:r>
            <w:r w:rsidR="0002209E">
              <w:rPr>
                <w:noProof/>
                <w:webHidden/>
              </w:rPr>
              <w:t>3</w:t>
            </w:r>
            <w:r w:rsidR="00055622">
              <w:rPr>
                <w:noProof/>
                <w:webHidden/>
              </w:rPr>
              <w:fldChar w:fldCharType="end"/>
            </w:r>
          </w:hyperlink>
        </w:p>
        <w:p w14:paraId="49A28398" w14:textId="7A480AED" w:rsidR="00055622" w:rsidRDefault="0065307E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4749921" w:history="1">
            <w:r w:rsidR="00055622" w:rsidRPr="00E4396B">
              <w:rPr>
                <w:rStyle w:val="Hyperlink"/>
                <w:noProof/>
              </w:rPr>
              <w:t>1.4</w:t>
            </w:r>
            <w:r w:rsidR="00055622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="00055622" w:rsidRPr="00E4396B">
              <w:rPr>
                <w:rStyle w:val="Hyperlink"/>
                <w:noProof/>
              </w:rPr>
              <w:t>Req4. The source code should be released under GPL-2.0</w:t>
            </w:r>
            <w:r w:rsidR="00055622">
              <w:rPr>
                <w:noProof/>
                <w:webHidden/>
              </w:rPr>
              <w:tab/>
            </w:r>
            <w:r w:rsidR="00055622">
              <w:rPr>
                <w:noProof/>
                <w:webHidden/>
              </w:rPr>
              <w:fldChar w:fldCharType="begin"/>
            </w:r>
            <w:r w:rsidR="00055622">
              <w:rPr>
                <w:noProof/>
                <w:webHidden/>
              </w:rPr>
              <w:instrText xml:space="preserve"> PAGEREF _Toc64749921 \h </w:instrText>
            </w:r>
            <w:r w:rsidR="00055622">
              <w:rPr>
                <w:noProof/>
                <w:webHidden/>
              </w:rPr>
            </w:r>
            <w:r w:rsidR="00055622">
              <w:rPr>
                <w:noProof/>
                <w:webHidden/>
              </w:rPr>
              <w:fldChar w:fldCharType="separate"/>
            </w:r>
            <w:r w:rsidR="0002209E">
              <w:rPr>
                <w:noProof/>
                <w:webHidden/>
              </w:rPr>
              <w:t>3</w:t>
            </w:r>
            <w:r w:rsidR="00055622">
              <w:rPr>
                <w:noProof/>
                <w:webHidden/>
              </w:rPr>
              <w:fldChar w:fldCharType="end"/>
            </w:r>
          </w:hyperlink>
        </w:p>
        <w:p w14:paraId="7A9F4731" w14:textId="53BB9254" w:rsidR="00055622" w:rsidRDefault="0065307E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4749922" w:history="1">
            <w:r w:rsidR="00055622" w:rsidRPr="00E4396B">
              <w:rPr>
                <w:rStyle w:val="Hyperlink"/>
                <w:noProof/>
              </w:rPr>
              <w:t>1.5</w:t>
            </w:r>
            <w:r w:rsidR="00055622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="00055622" w:rsidRPr="00E4396B">
              <w:rPr>
                <w:rStyle w:val="Hyperlink"/>
                <w:noProof/>
              </w:rPr>
              <w:t>Req5. The access log should be viewable from a text editor</w:t>
            </w:r>
            <w:r w:rsidR="00055622">
              <w:rPr>
                <w:noProof/>
                <w:webHidden/>
              </w:rPr>
              <w:tab/>
            </w:r>
            <w:r w:rsidR="00055622">
              <w:rPr>
                <w:noProof/>
                <w:webHidden/>
              </w:rPr>
              <w:fldChar w:fldCharType="begin"/>
            </w:r>
            <w:r w:rsidR="00055622">
              <w:rPr>
                <w:noProof/>
                <w:webHidden/>
              </w:rPr>
              <w:instrText xml:space="preserve"> PAGEREF _Toc64749922 \h </w:instrText>
            </w:r>
            <w:r w:rsidR="00055622">
              <w:rPr>
                <w:noProof/>
                <w:webHidden/>
              </w:rPr>
            </w:r>
            <w:r w:rsidR="00055622">
              <w:rPr>
                <w:noProof/>
                <w:webHidden/>
              </w:rPr>
              <w:fldChar w:fldCharType="separate"/>
            </w:r>
            <w:r w:rsidR="0002209E">
              <w:rPr>
                <w:noProof/>
                <w:webHidden/>
              </w:rPr>
              <w:t>3</w:t>
            </w:r>
            <w:r w:rsidR="00055622">
              <w:rPr>
                <w:noProof/>
                <w:webHidden/>
              </w:rPr>
              <w:fldChar w:fldCharType="end"/>
            </w:r>
          </w:hyperlink>
        </w:p>
        <w:p w14:paraId="4B7B0EFF" w14:textId="60752D53" w:rsidR="00055622" w:rsidRDefault="0065307E">
          <w:pPr>
            <w:pStyle w:val="TOC1"/>
            <w:tabs>
              <w:tab w:val="left" w:pos="442"/>
              <w:tab w:val="right" w:leader="dot" w:pos="7445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zh-CN"/>
            </w:rPr>
          </w:pPr>
          <w:hyperlink w:anchor="_Toc64749923" w:history="1">
            <w:r w:rsidR="00055622" w:rsidRPr="00E4396B">
              <w:rPr>
                <w:rStyle w:val="Hyperlink"/>
                <w:noProof/>
              </w:rPr>
              <w:t>2</w:t>
            </w:r>
            <w:r w:rsidR="00055622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="00055622" w:rsidRPr="00E4396B">
              <w:rPr>
                <w:rStyle w:val="Hyperlink"/>
                <w:noProof/>
              </w:rPr>
              <w:t>Use Cases</w:t>
            </w:r>
            <w:r w:rsidR="00055622">
              <w:rPr>
                <w:noProof/>
                <w:webHidden/>
              </w:rPr>
              <w:tab/>
            </w:r>
            <w:r w:rsidR="00055622">
              <w:rPr>
                <w:noProof/>
                <w:webHidden/>
              </w:rPr>
              <w:fldChar w:fldCharType="begin"/>
            </w:r>
            <w:r w:rsidR="00055622">
              <w:rPr>
                <w:noProof/>
                <w:webHidden/>
              </w:rPr>
              <w:instrText xml:space="preserve"> PAGEREF _Toc64749923 \h </w:instrText>
            </w:r>
            <w:r w:rsidR="00055622">
              <w:rPr>
                <w:noProof/>
                <w:webHidden/>
              </w:rPr>
            </w:r>
            <w:r w:rsidR="00055622">
              <w:rPr>
                <w:noProof/>
                <w:webHidden/>
              </w:rPr>
              <w:fldChar w:fldCharType="separate"/>
            </w:r>
            <w:r w:rsidR="0002209E">
              <w:rPr>
                <w:noProof/>
                <w:webHidden/>
              </w:rPr>
              <w:t>4</w:t>
            </w:r>
            <w:r w:rsidR="00055622">
              <w:rPr>
                <w:noProof/>
                <w:webHidden/>
              </w:rPr>
              <w:fldChar w:fldCharType="end"/>
            </w:r>
          </w:hyperlink>
        </w:p>
        <w:p w14:paraId="4AFB3191" w14:textId="0820BD0A" w:rsidR="00055622" w:rsidRDefault="0065307E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4749924" w:history="1">
            <w:r w:rsidR="00055622" w:rsidRPr="00E4396B">
              <w:rPr>
                <w:rStyle w:val="Hyperlink"/>
                <w:noProof/>
              </w:rPr>
              <w:t>2.1</w:t>
            </w:r>
            <w:r w:rsidR="00055622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="00055622" w:rsidRPr="00E4396B">
              <w:rPr>
                <w:rStyle w:val="Hyperlink"/>
                <w:noProof/>
              </w:rPr>
              <w:t>Use Case 1: Start Server</w:t>
            </w:r>
            <w:r w:rsidR="00055622">
              <w:rPr>
                <w:noProof/>
                <w:webHidden/>
              </w:rPr>
              <w:tab/>
            </w:r>
            <w:r w:rsidR="00055622">
              <w:rPr>
                <w:noProof/>
                <w:webHidden/>
              </w:rPr>
              <w:fldChar w:fldCharType="begin"/>
            </w:r>
            <w:r w:rsidR="00055622">
              <w:rPr>
                <w:noProof/>
                <w:webHidden/>
              </w:rPr>
              <w:instrText xml:space="preserve"> PAGEREF _Toc64749924 \h </w:instrText>
            </w:r>
            <w:r w:rsidR="00055622">
              <w:rPr>
                <w:noProof/>
                <w:webHidden/>
              </w:rPr>
            </w:r>
            <w:r w:rsidR="00055622">
              <w:rPr>
                <w:noProof/>
                <w:webHidden/>
              </w:rPr>
              <w:fldChar w:fldCharType="separate"/>
            </w:r>
            <w:r w:rsidR="0002209E">
              <w:rPr>
                <w:noProof/>
                <w:webHidden/>
              </w:rPr>
              <w:t>4</w:t>
            </w:r>
            <w:r w:rsidR="00055622">
              <w:rPr>
                <w:noProof/>
                <w:webHidden/>
              </w:rPr>
              <w:fldChar w:fldCharType="end"/>
            </w:r>
          </w:hyperlink>
        </w:p>
        <w:p w14:paraId="21A954DB" w14:textId="1CD7BB06" w:rsidR="00055622" w:rsidRDefault="0065307E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4749925" w:history="1">
            <w:r w:rsidR="00055622" w:rsidRPr="00E4396B">
              <w:rPr>
                <w:rStyle w:val="Hyperlink"/>
                <w:noProof/>
              </w:rPr>
              <w:t>2.2</w:t>
            </w:r>
            <w:r w:rsidR="00055622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="00055622" w:rsidRPr="00E4396B">
              <w:rPr>
                <w:rStyle w:val="Hyperlink"/>
                <w:noProof/>
              </w:rPr>
              <w:t>Use Case 2: Stop Server</w:t>
            </w:r>
            <w:r w:rsidR="00055622">
              <w:rPr>
                <w:noProof/>
                <w:webHidden/>
              </w:rPr>
              <w:tab/>
            </w:r>
            <w:r w:rsidR="00055622">
              <w:rPr>
                <w:noProof/>
                <w:webHidden/>
              </w:rPr>
              <w:fldChar w:fldCharType="begin"/>
            </w:r>
            <w:r w:rsidR="00055622">
              <w:rPr>
                <w:noProof/>
                <w:webHidden/>
              </w:rPr>
              <w:instrText xml:space="preserve"> PAGEREF _Toc64749925 \h </w:instrText>
            </w:r>
            <w:r w:rsidR="00055622">
              <w:rPr>
                <w:noProof/>
                <w:webHidden/>
              </w:rPr>
            </w:r>
            <w:r w:rsidR="00055622">
              <w:rPr>
                <w:noProof/>
                <w:webHidden/>
              </w:rPr>
              <w:fldChar w:fldCharType="separate"/>
            </w:r>
            <w:r w:rsidR="0002209E">
              <w:rPr>
                <w:noProof/>
                <w:webHidden/>
              </w:rPr>
              <w:t>5</w:t>
            </w:r>
            <w:r w:rsidR="00055622">
              <w:rPr>
                <w:noProof/>
                <w:webHidden/>
              </w:rPr>
              <w:fldChar w:fldCharType="end"/>
            </w:r>
          </w:hyperlink>
        </w:p>
        <w:p w14:paraId="78290C7A" w14:textId="673CB8A9" w:rsidR="00055622" w:rsidRDefault="0065307E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4749926" w:history="1">
            <w:r w:rsidR="00055622" w:rsidRPr="00E4396B">
              <w:rPr>
                <w:rStyle w:val="Hyperlink"/>
                <w:noProof/>
              </w:rPr>
              <w:t>2.3</w:t>
            </w:r>
            <w:r w:rsidR="00055622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="00055622" w:rsidRPr="00E4396B">
              <w:rPr>
                <w:rStyle w:val="Hyperlink"/>
                <w:noProof/>
              </w:rPr>
              <w:t>Use Case 3: Request Shared Resource</w:t>
            </w:r>
            <w:r w:rsidR="00055622">
              <w:rPr>
                <w:noProof/>
                <w:webHidden/>
              </w:rPr>
              <w:tab/>
            </w:r>
            <w:r w:rsidR="00055622">
              <w:rPr>
                <w:noProof/>
                <w:webHidden/>
              </w:rPr>
              <w:fldChar w:fldCharType="begin"/>
            </w:r>
            <w:r w:rsidR="00055622">
              <w:rPr>
                <w:noProof/>
                <w:webHidden/>
              </w:rPr>
              <w:instrText xml:space="preserve"> PAGEREF _Toc64749926 \h </w:instrText>
            </w:r>
            <w:r w:rsidR="00055622">
              <w:rPr>
                <w:noProof/>
                <w:webHidden/>
              </w:rPr>
            </w:r>
            <w:r w:rsidR="00055622">
              <w:rPr>
                <w:noProof/>
                <w:webHidden/>
              </w:rPr>
              <w:fldChar w:fldCharType="separate"/>
            </w:r>
            <w:r w:rsidR="0002209E">
              <w:rPr>
                <w:noProof/>
                <w:webHidden/>
              </w:rPr>
              <w:t>6</w:t>
            </w:r>
            <w:r w:rsidR="00055622">
              <w:rPr>
                <w:noProof/>
                <w:webHidden/>
              </w:rPr>
              <w:fldChar w:fldCharType="end"/>
            </w:r>
          </w:hyperlink>
        </w:p>
        <w:p w14:paraId="59D0A9FE" w14:textId="5170AF11" w:rsidR="00055622" w:rsidRDefault="0065307E">
          <w:pPr>
            <w:pStyle w:val="TOC1"/>
            <w:tabs>
              <w:tab w:val="left" w:pos="442"/>
              <w:tab w:val="right" w:leader="dot" w:pos="7445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zh-CN"/>
            </w:rPr>
          </w:pPr>
          <w:hyperlink w:anchor="_Toc64749927" w:history="1">
            <w:r w:rsidR="00055622" w:rsidRPr="00E4396B">
              <w:rPr>
                <w:rStyle w:val="Hyperlink"/>
                <w:noProof/>
              </w:rPr>
              <w:t>3</w:t>
            </w:r>
            <w:r w:rsidR="00055622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="00055622" w:rsidRPr="00E4396B">
              <w:rPr>
                <w:rStyle w:val="Hyperlink"/>
                <w:noProof/>
              </w:rPr>
              <w:t>Manual Test Cases</w:t>
            </w:r>
            <w:r w:rsidR="00055622">
              <w:rPr>
                <w:noProof/>
                <w:webHidden/>
              </w:rPr>
              <w:tab/>
            </w:r>
            <w:r w:rsidR="00055622">
              <w:rPr>
                <w:noProof/>
                <w:webHidden/>
              </w:rPr>
              <w:fldChar w:fldCharType="begin"/>
            </w:r>
            <w:r w:rsidR="00055622">
              <w:rPr>
                <w:noProof/>
                <w:webHidden/>
              </w:rPr>
              <w:instrText xml:space="preserve"> PAGEREF _Toc64749927 \h </w:instrText>
            </w:r>
            <w:r w:rsidR="00055622">
              <w:rPr>
                <w:noProof/>
                <w:webHidden/>
              </w:rPr>
            </w:r>
            <w:r w:rsidR="00055622">
              <w:rPr>
                <w:noProof/>
                <w:webHidden/>
              </w:rPr>
              <w:fldChar w:fldCharType="separate"/>
            </w:r>
            <w:r w:rsidR="0002209E">
              <w:rPr>
                <w:noProof/>
                <w:webHidden/>
              </w:rPr>
              <w:t>7</w:t>
            </w:r>
            <w:r w:rsidR="00055622">
              <w:rPr>
                <w:noProof/>
                <w:webHidden/>
              </w:rPr>
              <w:fldChar w:fldCharType="end"/>
            </w:r>
          </w:hyperlink>
        </w:p>
        <w:p w14:paraId="351650E9" w14:textId="6C30E33A" w:rsidR="00055622" w:rsidRDefault="0065307E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4749928" w:history="1">
            <w:r w:rsidR="00055622" w:rsidRPr="00E4396B">
              <w:rPr>
                <w:rStyle w:val="Hyperlink"/>
                <w:noProof/>
              </w:rPr>
              <w:t>3.1</w:t>
            </w:r>
            <w:r w:rsidR="00055622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="00055622" w:rsidRPr="00E4396B">
              <w:rPr>
                <w:rStyle w:val="Hyperlink"/>
                <w:noProof/>
              </w:rPr>
              <w:t>Test Case 1: Start Server Successfully</w:t>
            </w:r>
            <w:r w:rsidR="00055622">
              <w:rPr>
                <w:noProof/>
                <w:webHidden/>
              </w:rPr>
              <w:tab/>
            </w:r>
            <w:r w:rsidR="00055622">
              <w:rPr>
                <w:noProof/>
                <w:webHidden/>
              </w:rPr>
              <w:fldChar w:fldCharType="begin"/>
            </w:r>
            <w:r w:rsidR="00055622">
              <w:rPr>
                <w:noProof/>
                <w:webHidden/>
              </w:rPr>
              <w:instrText xml:space="preserve"> PAGEREF _Toc64749928 \h </w:instrText>
            </w:r>
            <w:r w:rsidR="00055622">
              <w:rPr>
                <w:noProof/>
                <w:webHidden/>
              </w:rPr>
            </w:r>
            <w:r w:rsidR="00055622">
              <w:rPr>
                <w:noProof/>
                <w:webHidden/>
              </w:rPr>
              <w:fldChar w:fldCharType="separate"/>
            </w:r>
            <w:r w:rsidR="0002209E">
              <w:rPr>
                <w:noProof/>
                <w:webHidden/>
              </w:rPr>
              <w:t>7</w:t>
            </w:r>
            <w:r w:rsidR="00055622">
              <w:rPr>
                <w:noProof/>
                <w:webHidden/>
              </w:rPr>
              <w:fldChar w:fldCharType="end"/>
            </w:r>
          </w:hyperlink>
        </w:p>
        <w:p w14:paraId="342ADA1B" w14:textId="0EBF73A2" w:rsidR="00055622" w:rsidRDefault="0065307E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4749929" w:history="1">
            <w:r w:rsidR="00055622" w:rsidRPr="00E4396B">
              <w:rPr>
                <w:rStyle w:val="Hyperlink"/>
                <w:noProof/>
              </w:rPr>
              <w:t>3.2</w:t>
            </w:r>
            <w:r w:rsidR="00055622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="00055622" w:rsidRPr="00E4396B">
              <w:rPr>
                <w:rStyle w:val="Hyperlink"/>
                <w:noProof/>
              </w:rPr>
              <w:t>Test Case 1: Start Server with Taken Socket Port Number</w:t>
            </w:r>
            <w:r w:rsidR="00055622">
              <w:rPr>
                <w:noProof/>
                <w:webHidden/>
              </w:rPr>
              <w:tab/>
            </w:r>
            <w:r w:rsidR="00055622">
              <w:rPr>
                <w:noProof/>
                <w:webHidden/>
              </w:rPr>
              <w:fldChar w:fldCharType="begin"/>
            </w:r>
            <w:r w:rsidR="00055622">
              <w:rPr>
                <w:noProof/>
                <w:webHidden/>
              </w:rPr>
              <w:instrText xml:space="preserve"> PAGEREF _Toc64749929 \h </w:instrText>
            </w:r>
            <w:r w:rsidR="00055622">
              <w:rPr>
                <w:noProof/>
                <w:webHidden/>
              </w:rPr>
            </w:r>
            <w:r w:rsidR="00055622">
              <w:rPr>
                <w:noProof/>
                <w:webHidden/>
              </w:rPr>
              <w:fldChar w:fldCharType="separate"/>
            </w:r>
            <w:r w:rsidR="0002209E">
              <w:rPr>
                <w:noProof/>
                <w:webHidden/>
              </w:rPr>
              <w:t>9</w:t>
            </w:r>
            <w:r w:rsidR="00055622">
              <w:rPr>
                <w:noProof/>
                <w:webHidden/>
              </w:rPr>
              <w:fldChar w:fldCharType="end"/>
            </w:r>
          </w:hyperlink>
        </w:p>
        <w:p w14:paraId="6AFE0104" w14:textId="2CBA3240" w:rsidR="00055622" w:rsidRDefault="0065307E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4749930" w:history="1">
            <w:r w:rsidR="00055622" w:rsidRPr="00E4396B">
              <w:rPr>
                <w:rStyle w:val="Hyperlink"/>
                <w:noProof/>
              </w:rPr>
              <w:t>3.3</w:t>
            </w:r>
            <w:r w:rsidR="00055622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="00055622" w:rsidRPr="00E4396B">
              <w:rPr>
                <w:rStyle w:val="Hyperlink"/>
                <w:noProof/>
              </w:rPr>
              <w:t>Test Case 2: Stop Server Successfully</w:t>
            </w:r>
            <w:r w:rsidR="00055622">
              <w:rPr>
                <w:noProof/>
                <w:webHidden/>
              </w:rPr>
              <w:tab/>
            </w:r>
            <w:r w:rsidR="00055622">
              <w:rPr>
                <w:noProof/>
                <w:webHidden/>
              </w:rPr>
              <w:fldChar w:fldCharType="begin"/>
            </w:r>
            <w:r w:rsidR="00055622">
              <w:rPr>
                <w:noProof/>
                <w:webHidden/>
              </w:rPr>
              <w:instrText xml:space="preserve"> PAGEREF _Toc64749930 \h </w:instrText>
            </w:r>
            <w:r w:rsidR="00055622">
              <w:rPr>
                <w:noProof/>
                <w:webHidden/>
              </w:rPr>
            </w:r>
            <w:r w:rsidR="00055622">
              <w:rPr>
                <w:noProof/>
                <w:webHidden/>
              </w:rPr>
              <w:fldChar w:fldCharType="separate"/>
            </w:r>
            <w:r w:rsidR="0002209E">
              <w:rPr>
                <w:noProof/>
                <w:webHidden/>
              </w:rPr>
              <w:t>10</w:t>
            </w:r>
            <w:r w:rsidR="00055622">
              <w:rPr>
                <w:noProof/>
                <w:webHidden/>
              </w:rPr>
              <w:fldChar w:fldCharType="end"/>
            </w:r>
          </w:hyperlink>
        </w:p>
        <w:p w14:paraId="2D79F409" w14:textId="2929FDC3" w:rsidR="00055622" w:rsidRDefault="0065307E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4749931" w:history="1">
            <w:r w:rsidR="00055622" w:rsidRPr="00E4396B">
              <w:rPr>
                <w:rStyle w:val="Hyperlink"/>
                <w:noProof/>
              </w:rPr>
              <w:t>3.4</w:t>
            </w:r>
            <w:r w:rsidR="00055622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="00055622" w:rsidRPr="00E4396B">
              <w:rPr>
                <w:rStyle w:val="Hyperlink"/>
                <w:noProof/>
              </w:rPr>
              <w:t>Test Case 3: Request Shared Resource Not Found</w:t>
            </w:r>
            <w:r w:rsidR="00055622">
              <w:rPr>
                <w:noProof/>
                <w:webHidden/>
              </w:rPr>
              <w:tab/>
            </w:r>
            <w:r w:rsidR="00055622">
              <w:rPr>
                <w:noProof/>
                <w:webHidden/>
              </w:rPr>
              <w:fldChar w:fldCharType="begin"/>
            </w:r>
            <w:r w:rsidR="00055622">
              <w:rPr>
                <w:noProof/>
                <w:webHidden/>
              </w:rPr>
              <w:instrText xml:space="preserve"> PAGEREF _Toc64749931 \h </w:instrText>
            </w:r>
            <w:r w:rsidR="00055622">
              <w:rPr>
                <w:noProof/>
                <w:webHidden/>
              </w:rPr>
            </w:r>
            <w:r w:rsidR="00055622">
              <w:rPr>
                <w:noProof/>
                <w:webHidden/>
              </w:rPr>
              <w:fldChar w:fldCharType="separate"/>
            </w:r>
            <w:r w:rsidR="0002209E">
              <w:rPr>
                <w:noProof/>
                <w:webHidden/>
              </w:rPr>
              <w:t>12</w:t>
            </w:r>
            <w:r w:rsidR="00055622">
              <w:rPr>
                <w:noProof/>
                <w:webHidden/>
              </w:rPr>
              <w:fldChar w:fldCharType="end"/>
            </w:r>
          </w:hyperlink>
        </w:p>
        <w:p w14:paraId="770AFA74" w14:textId="3A93C13B" w:rsidR="00053690" w:rsidRDefault="00053690" w:rsidP="00AE0C5E">
          <w:r w:rsidRPr="00255E2B">
            <w:rPr>
              <w:noProof/>
            </w:rPr>
            <w:fldChar w:fldCharType="end"/>
          </w:r>
        </w:p>
      </w:sdtContent>
    </w:sdt>
    <w:p w14:paraId="7B371F0F" w14:textId="77777777" w:rsidR="00AE0C5E" w:rsidRPr="00255E2B" w:rsidRDefault="00AE0C5E" w:rsidP="00AE0C5E">
      <w:pPr>
        <w:sectPr w:rsidR="00AE0C5E" w:rsidRPr="00255E2B" w:rsidSect="00AD1C4C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268" w:right="1701" w:bottom="2155" w:left="2750" w:header="567" w:footer="567" w:gutter="0"/>
          <w:cols w:space="708"/>
          <w:titlePg/>
          <w:docGrid w:linePitch="360"/>
        </w:sectPr>
      </w:pPr>
    </w:p>
    <w:p w14:paraId="413A8AAD" w14:textId="4C9DE22D" w:rsidR="00BE4F99" w:rsidRDefault="00BE4F99" w:rsidP="00BE4F99">
      <w:pPr>
        <w:pStyle w:val="Heading1"/>
      </w:pPr>
      <w:bookmarkStart w:id="1" w:name="_Toc64749917"/>
      <w:r>
        <w:lastRenderedPageBreak/>
        <w:t>Requirements</w:t>
      </w:r>
      <w:bookmarkEnd w:id="1"/>
    </w:p>
    <w:p w14:paraId="4BAD1503" w14:textId="688DF349" w:rsidR="00BE4F99" w:rsidRDefault="00BE4F99" w:rsidP="00BE4F99">
      <w:pPr>
        <w:pStyle w:val="Heading2"/>
      </w:pPr>
      <w:bookmarkStart w:id="2" w:name="_Toc64749918"/>
      <w:r>
        <w:t>Req1. The web server should be responsive under high load</w:t>
      </w:r>
      <w:bookmarkEnd w:id="2"/>
    </w:p>
    <w:p w14:paraId="1E18BBEF" w14:textId="605ABCA5" w:rsidR="00BE4F99" w:rsidRDefault="00BE4F99" w:rsidP="00BE4F99">
      <w:pPr>
        <w:pStyle w:val="Heading2"/>
      </w:pPr>
      <w:bookmarkStart w:id="3" w:name="_Toc64749919"/>
      <w:r>
        <w:t>Req2. The web server must follow minimum requirements for HTTP 1.1</w:t>
      </w:r>
      <w:bookmarkEnd w:id="3"/>
    </w:p>
    <w:p w14:paraId="1403F19E" w14:textId="439DE1D2" w:rsidR="00BE4F99" w:rsidRDefault="00BE4F99" w:rsidP="00BE4F99">
      <w:pPr>
        <w:pStyle w:val="Heading2"/>
      </w:pPr>
      <w:bookmarkStart w:id="4" w:name="_Toc64749920"/>
      <w:r>
        <w:t>Req3. The web server must work on Linus, Mac, Windows*</w:t>
      </w:r>
      <w:bookmarkEnd w:id="4"/>
    </w:p>
    <w:p w14:paraId="1AECFB46" w14:textId="264D3749" w:rsidR="00BE4F99" w:rsidRDefault="00BE4F99" w:rsidP="00BE4F99">
      <w:pPr>
        <w:pStyle w:val="Heading2"/>
      </w:pPr>
      <w:bookmarkStart w:id="5" w:name="_Toc64749921"/>
      <w:r>
        <w:t>Req4. The source code should be released under GPL-2.0</w:t>
      </w:r>
      <w:bookmarkEnd w:id="5"/>
    </w:p>
    <w:p w14:paraId="7B4EA104" w14:textId="1388E177" w:rsidR="00BE4F99" w:rsidRDefault="00BE4F99" w:rsidP="00BE4F99">
      <w:pPr>
        <w:pStyle w:val="Heading2"/>
      </w:pPr>
      <w:bookmarkStart w:id="6" w:name="_Toc64749922"/>
      <w:r>
        <w:t>Req5. The access log should be viewable from a text editor</w:t>
      </w:r>
      <w:bookmarkEnd w:id="6"/>
    </w:p>
    <w:p w14:paraId="4B706591" w14:textId="43A66F3A" w:rsidR="00BE4F99" w:rsidRDefault="00BE4F99" w:rsidP="00BE4F99"/>
    <w:p w14:paraId="6305E181" w14:textId="4C02A2F5" w:rsidR="00ED34B7" w:rsidRDefault="00ED34B7" w:rsidP="00BE4F99"/>
    <w:p w14:paraId="1C327A81" w14:textId="27F78C33" w:rsidR="00ED34B7" w:rsidRDefault="00ED34B7" w:rsidP="00BE4F99"/>
    <w:p w14:paraId="5ECA4529" w14:textId="04D7C60F" w:rsidR="00ED34B7" w:rsidRDefault="00ED34B7" w:rsidP="00BE4F99"/>
    <w:p w14:paraId="64D5D204" w14:textId="05BF8B34" w:rsidR="00ED34B7" w:rsidRDefault="00ED34B7" w:rsidP="00BE4F99"/>
    <w:p w14:paraId="204BFD25" w14:textId="082FADD5" w:rsidR="00ED34B7" w:rsidRDefault="00ED34B7" w:rsidP="00BE4F99"/>
    <w:p w14:paraId="282C7456" w14:textId="4F2CF159" w:rsidR="00ED34B7" w:rsidRDefault="00ED34B7" w:rsidP="00BE4F99"/>
    <w:p w14:paraId="0A33BB27" w14:textId="1731D823" w:rsidR="00ED34B7" w:rsidRDefault="00ED34B7" w:rsidP="00BE4F99"/>
    <w:p w14:paraId="6E3D7C65" w14:textId="6C2C97B3" w:rsidR="00ED34B7" w:rsidRDefault="00ED34B7" w:rsidP="00BE4F99"/>
    <w:p w14:paraId="05C49043" w14:textId="40CCD389" w:rsidR="00ED34B7" w:rsidRDefault="00ED34B7" w:rsidP="00BE4F99"/>
    <w:p w14:paraId="0CDC1679" w14:textId="47ED3C4F" w:rsidR="00ED34B7" w:rsidRDefault="00ED34B7" w:rsidP="00BE4F99"/>
    <w:p w14:paraId="732F7D0F" w14:textId="643D8BA9" w:rsidR="00ED34B7" w:rsidRDefault="00ED34B7" w:rsidP="00BE4F99"/>
    <w:p w14:paraId="2823AEC8" w14:textId="33051FBE" w:rsidR="00ED34B7" w:rsidRDefault="00ED34B7" w:rsidP="00BE4F99"/>
    <w:p w14:paraId="669F8A19" w14:textId="1E2A9D85" w:rsidR="00ED34B7" w:rsidRDefault="00ED34B7" w:rsidP="00BE4F99"/>
    <w:p w14:paraId="63E9AC70" w14:textId="690C0E06" w:rsidR="00ED34B7" w:rsidRDefault="00ED34B7" w:rsidP="00BE4F99"/>
    <w:p w14:paraId="0E82ED8D" w14:textId="03A8B15F" w:rsidR="00ED34B7" w:rsidRDefault="00ED34B7" w:rsidP="00BE4F99"/>
    <w:p w14:paraId="79A935A4" w14:textId="4B7160BF" w:rsidR="00ED34B7" w:rsidRDefault="00ED34B7" w:rsidP="00BE4F99"/>
    <w:p w14:paraId="579951F5" w14:textId="5CC4E610" w:rsidR="00ED34B7" w:rsidRDefault="00ED34B7" w:rsidP="00BE4F99"/>
    <w:p w14:paraId="08BAE243" w14:textId="521CDF9F" w:rsidR="00ED34B7" w:rsidRDefault="00ED34B7" w:rsidP="00BE4F99"/>
    <w:p w14:paraId="37E346EF" w14:textId="2EC126E0" w:rsidR="00ED34B7" w:rsidRDefault="00ED34B7" w:rsidP="00BE4F99"/>
    <w:p w14:paraId="42FD1BD8" w14:textId="294C8232" w:rsidR="00E034D9" w:rsidRDefault="00E034D9" w:rsidP="00BE4F99"/>
    <w:p w14:paraId="772B73F4" w14:textId="77777777" w:rsidR="00E034D9" w:rsidRPr="00BE4F99" w:rsidRDefault="00E034D9" w:rsidP="00BE4F99"/>
    <w:p w14:paraId="6B7AB225" w14:textId="537492C4" w:rsidR="00E350C7" w:rsidRDefault="00E350C7" w:rsidP="00E350C7">
      <w:pPr>
        <w:pStyle w:val="Heading1"/>
      </w:pPr>
      <w:bookmarkStart w:id="7" w:name="_Toc64749923"/>
      <w:r>
        <w:lastRenderedPageBreak/>
        <w:t>Use Cases</w:t>
      </w:r>
      <w:bookmarkEnd w:id="7"/>
    </w:p>
    <w:p w14:paraId="3A2F3FAC" w14:textId="73E64643" w:rsidR="00E350C7" w:rsidRDefault="00E350C7" w:rsidP="00BE4F99">
      <w:pPr>
        <w:pStyle w:val="Heading2"/>
      </w:pPr>
      <w:bookmarkStart w:id="8" w:name="_Toc64749924"/>
      <w:r>
        <w:t>Use Case 1: Start Server</w:t>
      </w:r>
      <w:bookmarkEnd w:id="8"/>
    </w:p>
    <w:p w14:paraId="517B001E" w14:textId="206E5CBF" w:rsidR="00ED34B7" w:rsidRDefault="00E350C7" w:rsidP="00E350C7">
      <w:r w:rsidRPr="00ED34B7">
        <w:rPr>
          <w:b/>
          <w:bCs/>
        </w:rPr>
        <w:t>P</w:t>
      </w:r>
      <w:r w:rsidR="003239E4" w:rsidRPr="00ED34B7">
        <w:rPr>
          <w:b/>
          <w:bCs/>
        </w:rPr>
        <w:t>rimary</w:t>
      </w:r>
      <w:r w:rsidRPr="00ED34B7">
        <w:rPr>
          <w:b/>
          <w:bCs/>
        </w:rPr>
        <w:t xml:space="preserve"> Actor:</w:t>
      </w:r>
      <w:r>
        <w:t xml:space="preserve"> Administrator</w:t>
      </w:r>
    </w:p>
    <w:p w14:paraId="183FE6F5" w14:textId="343416B2" w:rsidR="00E350C7" w:rsidRPr="00ED34B7" w:rsidRDefault="00E350C7" w:rsidP="00E350C7">
      <w:pPr>
        <w:rPr>
          <w:b/>
          <w:bCs/>
        </w:rPr>
      </w:pPr>
      <w:r w:rsidRPr="00ED34B7">
        <w:rPr>
          <w:b/>
          <w:bCs/>
        </w:rPr>
        <w:t>Postcondition:</w:t>
      </w:r>
    </w:p>
    <w:p w14:paraId="4D578540" w14:textId="38E43EFC" w:rsidR="00E350C7" w:rsidRDefault="00E350C7" w:rsidP="00E350C7">
      <w:pPr>
        <w:pStyle w:val="ListParagraph"/>
        <w:numPr>
          <w:ilvl w:val="0"/>
          <w:numId w:val="5"/>
        </w:numPr>
      </w:pPr>
      <w:r>
        <w:t>A web server has been started.</w:t>
      </w:r>
    </w:p>
    <w:p w14:paraId="4F7A5568" w14:textId="5D157AE3" w:rsidR="00ED34B7" w:rsidRDefault="00E350C7" w:rsidP="00ED34B7">
      <w:pPr>
        <w:pStyle w:val="ListParagraph"/>
        <w:numPr>
          <w:ilvl w:val="0"/>
          <w:numId w:val="5"/>
        </w:numPr>
      </w:pPr>
      <w:r>
        <w:t>A note in the access log was written, that the server was started.</w:t>
      </w:r>
    </w:p>
    <w:p w14:paraId="0019D90D" w14:textId="0B43A9F7" w:rsidR="00E350C7" w:rsidRPr="00ED34B7" w:rsidRDefault="00E350C7" w:rsidP="00E350C7">
      <w:pPr>
        <w:rPr>
          <w:b/>
          <w:bCs/>
        </w:rPr>
      </w:pPr>
      <w:r w:rsidRPr="00ED34B7">
        <w:rPr>
          <w:b/>
          <w:bCs/>
        </w:rPr>
        <w:t>Main Scenario:</w:t>
      </w:r>
    </w:p>
    <w:p w14:paraId="3DDC2739" w14:textId="017AA9B3" w:rsidR="00E350C7" w:rsidRDefault="00E350C7" w:rsidP="00E350C7">
      <w:pPr>
        <w:pStyle w:val="ListParagraph"/>
        <w:numPr>
          <w:ilvl w:val="0"/>
          <w:numId w:val="6"/>
        </w:numPr>
      </w:pPr>
      <w:r>
        <w:t>Starts when an administrator wants to start the server.</w:t>
      </w:r>
    </w:p>
    <w:p w14:paraId="59CCEB21" w14:textId="383BBE14" w:rsidR="00E350C7" w:rsidRDefault="00E350C7" w:rsidP="00E350C7">
      <w:pPr>
        <w:pStyle w:val="ListParagraph"/>
        <w:numPr>
          <w:ilvl w:val="0"/>
          <w:numId w:val="6"/>
        </w:numPr>
        <w:rPr>
          <w:lang w:val="en-US"/>
        </w:rPr>
      </w:pPr>
      <w:r w:rsidRPr="00E350C7">
        <w:rPr>
          <w:lang w:val="en-US"/>
        </w:rPr>
        <w:t>System asks for socket port number a</w:t>
      </w:r>
      <w:r>
        <w:rPr>
          <w:lang w:val="en-US"/>
        </w:rPr>
        <w:t>nd shared resource container.</w:t>
      </w:r>
    </w:p>
    <w:p w14:paraId="66F7E22D" w14:textId="115A2E31" w:rsidR="00E350C7" w:rsidRDefault="00E350C7" w:rsidP="00E350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administrator provides a socket port number and a shared resource container.</w:t>
      </w:r>
    </w:p>
    <w:p w14:paraId="4D30AAA0" w14:textId="101BFD4C" w:rsidR="00E350C7" w:rsidRPr="00ED34B7" w:rsidRDefault="00E350C7" w:rsidP="00E350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system starts a web server on the given port and presents that the server was started and write a note in the access log.</w:t>
      </w:r>
    </w:p>
    <w:p w14:paraId="4F73A16A" w14:textId="51BBE29C" w:rsidR="00E350C7" w:rsidRPr="00ED34B7" w:rsidRDefault="00E350C7" w:rsidP="00E350C7">
      <w:pPr>
        <w:rPr>
          <w:b/>
          <w:bCs/>
        </w:rPr>
      </w:pPr>
      <w:r w:rsidRPr="00ED34B7">
        <w:rPr>
          <w:b/>
          <w:bCs/>
        </w:rPr>
        <w:t>Alternative Scenario:</w:t>
      </w:r>
    </w:p>
    <w:p w14:paraId="2FF1673F" w14:textId="315CF7CA" w:rsidR="00E350C7" w:rsidRDefault="00E350C7" w:rsidP="003239E4">
      <w:pPr>
        <w:pStyle w:val="ListParagraph"/>
        <w:numPr>
          <w:ilvl w:val="0"/>
          <w:numId w:val="10"/>
        </w:numPr>
      </w:pPr>
      <w:r>
        <w:t>The web server could not be started due to the socket was taken</w:t>
      </w:r>
      <w:r w:rsidR="003239E4">
        <w:t>.</w:t>
      </w:r>
    </w:p>
    <w:p w14:paraId="7BD2812F" w14:textId="78C93605" w:rsidR="00E350C7" w:rsidRDefault="003239E4" w:rsidP="003239E4">
      <w:pPr>
        <w:pStyle w:val="ListParagraph"/>
        <w:numPr>
          <w:ilvl w:val="1"/>
          <w:numId w:val="10"/>
        </w:numPr>
      </w:pPr>
      <w:r>
        <w:t>The system presents an error message: “Socket XX was taken” (XX is the socket number, Example “80”).</w:t>
      </w:r>
    </w:p>
    <w:p w14:paraId="5A2A4897" w14:textId="4E1D792D" w:rsidR="003239E4" w:rsidRDefault="003239E4" w:rsidP="003239E4">
      <w:pPr>
        <w:pStyle w:val="ListParagraph"/>
        <w:numPr>
          <w:ilvl w:val="1"/>
          <w:numId w:val="10"/>
        </w:numPr>
      </w:pPr>
      <w:r>
        <w:t>Exit Use Case.</w:t>
      </w:r>
    </w:p>
    <w:p w14:paraId="7E47D3C4" w14:textId="381A10E3" w:rsidR="003239E4" w:rsidRDefault="003239E4" w:rsidP="003239E4">
      <w:pPr>
        <w:pStyle w:val="ListParagraph"/>
        <w:numPr>
          <w:ilvl w:val="0"/>
          <w:numId w:val="10"/>
        </w:numPr>
      </w:pPr>
      <w:r>
        <w:t>The web server could not be started due to restriction on the shared resource container.</w:t>
      </w:r>
    </w:p>
    <w:p w14:paraId="5B06AE01" w14:textId="2B6CAED4" w:rsidR="003239E4" w:rsidRDefault="003239E4" w:rsidP="003239E4">
      <w:pPr>
        <w:pStyle w:val="ListParagraph"/>
        <w:numPr>
          <w:ilvl w:val="1"/>
          <w:numId w:val="9"/>
        </w:numPr>
      </w:pPr>
      <w:r>
        <w:t>The system presents an error message: “No access to folder XX” (XX is the shared resource container provided, Example “\var\www”).</w:t>
      </w:r>
    </w:p>
    <w:p w14:paraId="037BD682" w14:textId="5BBE8159" w:rsidR="003239E4" w:rsidRDefault="003239E4" w:rsidP="003239E4">
      <w:pPr>
        <w:pStyle w:val="ListParagraph"/>
        <w:numPr>
          <w:ilvl w:val="1"/>
          <w:numId w:val="9"/>
        </w:numPr>
      </w:pPr>
      <w:r>
        <w:t>Exit Use Case.</w:t>
      </w:r>
    </w:p>
    <w:p w14:paraId="3675108B" w14:textId="6A6BC7D9" w:rsidR="003239E4" w:rsidRDefault="003239E4" w:rsidP="003239E4">
      <w:pPr>
        <w:pStyle w:val="ListParagraph"/>
        <w:numPr>
          <w:ilvl w:val="0"/>
          <w:numId w:val="10"/>
        </w:numPr>
      </w:pPr>
      <w:r>
        <w:t>The access log could not be written to.</w:t>
      </w:r>
    </w:p>
    <w:p w14:paraId="43DEB476" w14:textId="49882948" w:rsidR="003239E4" w:rsidRDefault="003239E4" w:rsidP="003239E4">
      <w:pPr>
        <w:pStyle w:val="ListParagraph"/>
        <w:numPr>
          <w:ilvl w:val="1"/>
          <w:numId w:val="10"/>
        </w:numPr>
      </w:pPr>
      <w:r>
        <w:t>The system presents an error message. “Cannot write to server log file log.txt”.</w:t>
      </w:r>
    </w:p>
    <w:p w14:paraId="07A480AF" w14:textId="1CFF83C5" w:rsidR="003239E4" w:rsidRDefault="003239E4" w:rsidP="003239E4">
      <w:pPr>
        <w:pStyle w:val="ListParagraph"/>
        <w:numPr>
          <w:ilvl w:val="1"/>
          <w:numId w:val="10"/>
        </w:numPr>
      </w:pPr>
      <w:r>
        <w:t>Exit Use Case.</w:t>
      </w:r>
    </w:p>
    <w:p w14:paraId="116ECF12" w14:textId="02578751" w:rsidR="003239E4" w:rsidRDefault="003239E4" w:rsidP="003239E4"/>
    <w:p w14:paraId="72EEDB4E" w14:textId="7BBF77A9" w:rsidR="003239E4" w:rsidRDefault="003239E4" w:rsidP="00BE4F99">
      <w:pPr>
        <w:pStyle w:val="Heading2"/>
      </w:pPr>
      <w:bookmarkStart w:id="9" w:name="_Toc64749925"/>
      <w:r>
        <w:lastRenderedPageBreak/>
        <w:t>Use Case 2: Stop Server</w:t>
      </w:r>
      <w:bookmarkEnd w:id="9"/>
    </w:p>
    <w:p w14:paraId="7B5E7904" w14:textId="1CD105B5" w:rsidR="003239E4" w:rsidRDefault="003239E4" w:rsidP="003239E4">
      <w:r w:rsidRPr="00ED34B7">
        <w:rPr>
          <w:b/>
          <w:bCs/>
        </w:rPr>
        <w:t>Primary Actor:</w:t>
      </w:r>
      <w:r>
        <w:t xml:space="preserve"> Administrator</w:t>
      </w:r>
    </w:p>
    <w:p w14:paraId="0563C493" w14:textId="0A16159F" w:rsidR="003239E4" w:rsidRPr="00ED34B7" w:rsidRDefault="003239E4" w:rsidP="003239E4">
      <w:pPr>
        <w:rPr>
          <w:b/>
          <w:bCs/>
        </w:rPr>
      </w:pPr>
      <w:r w:rsidRPr="00ED34B7">
        <w:rPr>
          <w:b/>
          <w:bCs/>
        </w:rPr>
        <w:t>Precondition:</w:t>
      </w:r>
    </w:p>
    <w:p w14:paraId="646176C3" w14:textId="7BC6947A" w:rsidR="003239E4" w:rsidRDefault="003239E4" w:rsidP="003239E4">
      <w:pPr>
        <w:pStyle w:val="ListParagraph"/>
        <w:numPr>
          <w:ilvl w:val="0"/>
          <w:numId w:val="11"/>
        </w:numPr>
      </w:pPr>
      <w:r>
        <w:t>A web server has been started.</w:t>
      </w:r>
    </w:p>
    <w:p w14:paraId="596414E6" w14:textId="53EA3123" w:rsidR="003239E4" w:rsidRPr="00ED34B7" w:rsidRDefault="003239E4" w:rsidP="003239E4">
      <w:pPr>
        <w:rPr>
          <w:b/>
          <w:bCs/>
        </w:rPr>
      </w:pPr>
      <w:r w:rsidRPr="00ED34B7">
        <w:rPr>
          <w:b/>
          <w:bCs/>
        </w:rPr>
        <w:t>Postcondition:</w:t>
      </w:r>
    </w:p>
    <w:p w14:paraId="0AD3559C" w14:textId="6CFB9D98" w:rsidR="003239E4" w:rsidRDefault="003239E4" w:rsidP="003239E4">
      <w:pPr>
        <w:pStyle w:val="ListParagraph"/>
        <w:numPr>
          <w:ilvl w:val="0"/>
          <w:numId w:val="11"/>
        </w:numPr>
      </w:pPr>
      <w:r>
        <w:t>A not</w:t>
      </w:r>
      <w:r w:rsidR="00ED34B7">
        <w:t>e</w:t>
      </w:r>
      <w:r>
        <w:t xml:space="preserve"> in the access log was written, that the server was stopped.</w:t>
      </w:r>
    </w:p>
    <w:p w14:paraId="3A41E676" w14:textId="77777777" w:rsidR="003239E4" w:rsidRPr="00ED34B7" w:rsidRDefault="003239E4" w:rsidP="003239E4">
      <w:pPr>
        <w:rPr>
          <w:b/>
          <w:bCs/>
        </w:rPr>
      </w:pPr>
      <w:r w:rsidRPr="00ED34B7">
        <w:rPr>
          <w:b/>
          <w:bCs/>
        </w:rPr>
        <w:t>Main Scenario:</w:t>
      </w:r>
    </w:p>
    <w:p w14:paraId="0D331FDA" w14:textId="520BD874" w:rsidR="003239E4" w:rsidRDefault="003239E4" w:rsidP="003239E4">
      <w:pPr>
        <w:pStyle w:val="ListParagraph"/>
        <w:numPr>
          <w:ilvl w:val="0"/>
          <w:numId w:val="12"/>
        </w:numPr>
      </w:pPr>
      <w:r>
        <w:t>Starts when a user wants to stop the server.</w:t>
      </w:r>
    </w:p>
    <w:p w14:paraId="7D599FA5" w14:textId="1DAE962F" w:rsidR="003239E4" w:rsidRDefault="003239E4" w:rsidP="003239E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system stops the web server and presents that the webserver has been stopped.</w:t>
      </w:r>
    </w:p>
    <w:p w14:paraId="1515842F" w14:textId="44B3A271" w:rsidR="003239E4" w:rsidRDefault="003239E4" w:rsidP="003239E4">
      <w:pPr>
        <w:rPr>
          <w:lang w:val="en-US"/>
        </w:rPr>
      </w:pPr>
    </w:p>
    <w:p w14:paraId="3A6BB52C" w14:textId="511236F2" w:rsidR="00ED34B7" w:rsidRDefault="00ED34B7" w:rsidP="003239E4">
      <w:pPr>
        <w:rPr>
          <w:lang w:val="en-US"/>
        </w:rPr>
      </w:pPr>
    </w:p>
    <w:p w14:paraId="42D2B336" w14:textId="1B10F742" w:rsidR="00ED34B7" w:rsidRDefault="00ED34B7" w:rsidP="003239E4">
      <w:pPr>
        <w:rPr>
          <w:lang w:val="en-US"/>
        </w:rPr>
      </w:pPr>
    </w:p>
    <w:p w14:paraId="74EA5632" w14:textId="39AF2201" w:rsidR="00ED34B7" w:rsidRDefault="00ED34B7" w:rsidP="003239E4">
      <w:pPr>
        <w:rPr>
          <w:lang w:val="en-US"/>
        </w:rPr>
      </w:pPr>
    </w:p>
    <w:p w14:paraId="0EB85C01" w14:textId="3E43237C" w:rsidR="00ED34B7" w:rsidRDefault="00ED34B7" w:rsidP="003239E4">
      <w:pPr>
        <w:rPr>
          <w:lang w:val="en-US"/>
        </w:rPr>
      </w:pPr>
    </w:p>
    <w:p w14:paraId="30B51002" w14:textId="6A5DD5D3" w:rsidR="00ED34B7" w:rsidRDefault="00ED34B7" w:rsidP="003239E4">
      <w:pPr>
        <w:rPr>
          <w:lang w:val="en-US"/>
        </w:rPr>
      </w:pPr>
    </w:p>
    <w:p w14:paraId="2CE0EA47" w14:textId="6E1C187A" w:rsidR="00ED34B7" w:rsidRDefault="00ED34B7" w:rsidP="003239E4">
      <w:pPr>
        <w:rPr>
          <w:lang w:val="en-US"/>
        </w:rPr>
      </w:pPr>
    </w:p>
    <w:p w14:paraId="46E40338" w14:textId="747D9F68" w:rsidR="00ED34B7" w:rsidRDefault="00ED34B7" w:rsidP="003239E4">
      <w:pPr>
        <w:rPr>
          <w:lang w:val="en-US"/>
        </w:rPr>
      </w:pPr>
    </w:p>
    <w:p w14:paraId="12593F96" w14:textId="4916A3C9" w:rsidR="00ED34B7" w:rsidRDefault="00ED34B7" w:rsidP="003239E4">
      <w:pPr>
        <w:rPr>
          <w:lang w:val="en-US"/>
        </w:rPr>
      </w:pPr>
    </w:p>
    <w:p w14:paraId="0496266C" w14:textId="65449159" w:rsidR="00ED34B7" w:rsidRDefault="00ED34B7" w:rsidP="003239E4">
      <w:pPr>
        <w:rPr>
          <w:lang w:val="en-US"/>
        </w:rPr>
      </w:pPr>
    </w:p>
    <w:p w14:paraId="1288E4D1" w14:textId="4B4FE224" w:rsidR="00ED34B7" w:rsidRDefault="00ED34B7" w:rsidP="003239E4">
      <w:pPr>
        <w:rPr>
          <w:lang w:val="en-US"/>
        </w:rPr>
      </w:pPr>
    </w:p>
    <w:p w14:paraId="52A36342" w14:textId="25A9CC2C" w:rsidR="00ED34B7" w:rsidRDefault="00ED34B7" w:rsidP="003239E4">
      <w:pPr>
        <w:rPr>
          <w:lang w:val="en-US"/>
        </w:rPr>
      </w:pPr>
    </w:p>
    <w:p w14:paraId="7E0A8C79" w14:textId="18BA3526" w:rsidR="00ED34B7" w:rsidRDefault="00ED34B7" w:rsidP="003239E4">
      <w:pPr>
        <w:rPr>
          <w:lang w:val="en-US"/>
        </w:rPr>
      </w:pPr>
    </w:p>
    <w:p w14:paraId="3A95B830" w14:textId="66989B77" w:rsidR="00ED34B7" w:rsidRDefault="00ED34B7" w:rsidP="003239E4">
      <w:pPr>
        <w:rPr>
          <w:lang w:val="en-US"/>
        </w:rPr>
      </w:pPr>
    </w:p>
    <w:p w14:paraId="079118AC" w14:textId="162979F0" w:rsidR="00ED34B7" w:rsidRDefault="00ED34B7" w:rsidP="003239E4">
      <w:pPr>
        <w:rPr>
          <w:lang w:val="en-US"/>
        </w:rPr>
      </w:pPr>
    </w:p>
    <w:p w14:paraId="5037A163" w14:textId="38F95E96" w:rsidR="00ED34B7" w:rsidRDefault="00ED34B7" w:rsidP="003239E4">
      <w:pPr>
        <w:rPr>
          <w:lang w:val="en-US"/>
        </w:rPr>
      </w:pPr>
    </w:p>
    <w:p w14:paraId="4AE3411B" w14:textId="0D739160" w:rsidR="00ED34B7" w:rsidRDefault="00ED34B7" w:rsidP="003239E4">
      <w:pPr>
        <w:rPr>
          <w:lang w:val="en-US"/>
        </w:rPr>
      </w:pPr>
    </w:p>
    <w:p w14:paraId="259CCF0B" w14:textId="0970FAD8" w:rsidR="00ED34B7" w:rsidRDefault="00ED34B7" w:rsidP="003239E4">
      <w:pPr>
        <w:rPr>
          <w:lang w:val="en-US"/>
        </w:rPr>
      </w:pPr>
    </w:p>
    <w:p w14:paraId="4E53EAD6" w14:textId="77777777" w:rsidR="0072333E" w:rsidRDefault="0072333E" w:rsidP="003239E4">
      <w:pPr>
        <w:rPr>
          <w:lang w:val="en-US"/>
        </w:rPr>
      </w:pPr>
    </w:p>
    <w:p w14:paraId="4F31E77B" w14:textId="77777777" w:rsidR="00ED34B7" w:rsidRDefault="00ED34B7" w:rsidP="003239E4">
      <w:pPr>
        <w:rPr>
          <w:lang w:val="en-US"/>
        </w:rPr>
      </w:pPr>
    </w:p>
    <w:p w14:paraId="28DBAA14" w14:textId="1CE8677C" w:rsidR="003239E4" w:rsidRDefault="003239E4" w:rsidP="00BE4F99">
      <w:pPr>
        <w:pStyle w:val="Heading2"/>
      </w:pPr>
      <w:bookmarkStart w:id="10" w:name="_Toc64749926"/>
      <w:r>
        <w:lastRenderedPageBreak/>
        <w:t>Use Case 3: Request Shared Resource</w:t>
      </w:r>
      <w:bookmarkEnd w:id="10"/>
    </w:p>
    <w:p w14:paraId="5E93688B" w14:textId="03C82719" w:rsidR="003239E4" w:rsidRDefault="003239E4" w:rsidP="003239E4">
      <w:r w:rsidRPr="00ED34B7">
        <w:rPr>
          <w:b/>
          <w:bCs/>
        </w:rPr>
        <w:t>Primary Actor:</w:t>
      </w:r>
      <w:r>
        <w:t xml:space="preserve"> Browser</w:t>
      </w:r>
    </w:p>
    <w:p w14:paraId="25665F21" w14:textId="73E448E6" w:rsidR="003239E4" w:rsidRPr="00ED34B7" w:rsidRDefault="003239E4" w:rsidP="00ED34B7">
      <w:pPr>
        <w:rPr>
          <w:b/>
          <w:bCs/>
        </w:rPr>
      </w:pPr>
      <w:r w:rsidRPr="00ED34B7">
        <w:rPr>
          <w:b/>
          <w:bCs/>
        </w:rPr>
        <w:t>Precondition:</w:t>
      </w:r>
      <w:r w:rsidR="00ED34B7">
        <w:rPr>
          <w:b/>
          <w:bCs/>
        </w:rPr>
        <w:t xml:space="preserve"> </w:t>
      </w:r>
      <w:r>
        <w:t>A web server has been started.</w:t>
      </w:r>
    </w:p>
    <w:p w14:paraId="635C3DAB" w14:textId="77777777" w:rsidR="003239E4" w:rsidRPr="00ED34B7" w:rsidRDefault="003239E4" w:rsidP="003239E4">
      <w:pPr>
        <w:rPr>
          <w:b/>
          <w:bCs/>
        </w:rPr>
      </w:pPr>
      <w:r w:rsidRPr="00ED34B7">
        <w:rPr>
          <w:b/>
          <w:bCs/>
        </w:rPr>
        <w:t>Postcondition:</w:t>
      </w:r>
    </w:p>
    <w:p w14:paraId="4EB03C5D" w14:textId="559C742C" w:rsidR="003239E4" w:rsidRDefault="003239E4" w:rsidP="003239E4">
      <w:pPr>
        <w:pStyle w:val="ListParagraph"/>
        <w:numPr>
          <w:ilvl w:val="0"/>
          <w:numId w:val="11"/>
        </w:numPr>
      </w:pPr>
      <w:r>
        <w:t>A not</w:t>
      </w:r>
      <w:r w:rsidR="008A76D5">
        <w:t>e</w:t>
      </w:r>
      <w:r>
        <w:t xml:space="preserve"> in the access log was written, that access happened with the request information and the result of the request.</w:t>
      </w:r>
    </w:p>
    <w:p w14:paraId="26E660BB" w14:textId="663C73ED" w:rsidR="003239E4" w:rsidRPr="00ED34B7" w:rsidRDefault="003239E4" w:rsidP="003239E4">
      <w:pPr>
        <w:rPr>
          <w:b/>
          <w:bCs/>
        </w:rPr>
      </w:pPr>
      <w:r w:rsidRPr="00ED34B7">
        <w:rPr>
          <w:b/>
          <w:bCs/>
        </w:rPr>
        <w:t>Technical Note:</w:t>
      </w:r>
    </w:p>
    <w:p w14:paraId="38382C21" w14:textId="160FC891" w:rsidR="003239E4" w:rsidRDefault="003239E4" w:rsidP="003239E4">
      <w:pPr>
        <w:pStyle w:val="ListParagraph"/>
        <w:numPr>
          <w:ilvl w:val="0"/>
          <w:numId w:val="11"/>
        </w:numPr>
      </w:pPr>
      <w:r>
        <w:t>Browser and System communicate using HTTP 1.1.</w:t>
      </w:r>
    </w:p>
    <w:p w14:paraId="768E1B9E" w14:textId="684A48BC" w:rsidR="003239E4" w:rsidRDefault="003239E4" w:rsidP="003239E4">
      <w:pPr>
        <w:pStyle w:val="ListParagraph"/>
        <w:numPr>
          <w:ilvl w:val="0"/>
          <w:numId w:val="11"/>
        </w:numPr>
      </w:pPr>
      <w:r>
        <w:t>Error messages are part of the HTTP 1.1 protocol</w:t>
      </w:r>
      <w:r w:rsidR="004A1D63">
        <w:t>.</w:t>
      </w:r>
    </w:p>
    <w:p w14:paraId="04D55447" w14:textId="73549522" w:rsidR="004A1D63" w:rsidRDefault="004A1D63" w:rsidP="004A1D63">
      <w:pPr>
        <w:pStyle w:val="ListParagraph"/>
        <w:numPr>
          <w:ilvl w:val="1"/>
          <w:numId w:val="11"/>
        </w:numPr>
      </w:pPr>
      <w:r>
        <w:t>200 OK</w:t>
      </w:r>
    </w:p>
    <w:p w14:paraId="18715F64" w14:textId="1A17969B" w:rsidR="004A1D63" w:rsidRDefault="004A1D63" w:rsidP="004A1D63">
      <w:pPr>
        <w:pStyle w:val="ListParagraph"/>
        <w:numPr>
          <w:ilvl w:val="1"/>
          <w:numId w:val="11"/>
        </w:numPr>
      </w:pPr>
      <w:r>
        <w:t>400 Bad Request</w:t>
      </w:r>
    </w:p>
    <w:p w14:paraId="15F96A97" w14:textId="0125D5B1" w:rsidR="004A1D63" w:rsidRDefault="004A1D63" w:rsidP="004A1D63">
      <w:pPr>
        <w:pStyle w:val="ListParagraph"/>
        <w:numPr>
          <w:ilvl w:val="1"/>
          <w:numId w:val="11"/>
        </w:numPr>
      </w:pPr>
      <w:r>
        <w:t>403 Forbidden</w:t>
      </w:r>
    </w:p>
    <w:p w14:paraId="74D5BFD0" w14:textId="7E865879" w:rsidR="004A1D63" w:rsidRDefault="004A1D63" w:rsidP="004A1D63">
      <w:pPr>
        <w:pStyle w:val="ListParagraph"/>
        <w:numPr>
          <w:ilvl w:val="1"/>
          <w:numId w:val="11"/>
        </w:numPr>
      </w:pPr>
      <w:r>
        <w:t>404 Not Found</w:t>
      </w:r>
    </w:p>
    <w:p w14:paraId="5A08A74E" w14:textId="77777777" w:rsidR="003239E4" w:rsidRPr="00ED34B7" w:rsidRDefault="003239E4" w:rsidP="003239E4">
      <w:pPr>
        <w:rPr>
          <w:b/>
          <w:bCs/>
        </w:rPr>
      </w:pPr>
      <w:r w:rsidRPr="00ED34B7">
        <w:rPr>
          <w:b/>
          <w:bCs/>
        </w:rPr>
        <w:t>Main Scenario:</w:t>
      </w:r>
    </w:p>
    <w:p w14:paraId="19074E47" w14:textId="09D3B270" w:rsidR="003239E4" w:rsidRDefault="003239E4" w:rsidP="004A1D63">
      <w:pPr>
        <w:pStyle w:val="ListParagraph"/>
        <w:numPr>
          <w:ilvl w:val="0"/>
          <w:numId w:val="13"/>
        </w:numPr>
      </w:pPr>
      <w:r>
        <w:t xml:space="preserve">Starts when a </w:t>
      </w:r>
      <w:r w:rsidR="004A1D63">
        <w:t>browser wants to access a shared resource</w:t>
      </w:r>
      <w:r>
        <w:t>.</w:t>
      </w:r>
    </w:p>
    <w:p w14:paraId="379D4E90" w14:textId="085B852B" w:rsidR="003239E4" w:rsidRPr="00ED34B7" w:rsidRDefault="003239E4" w:rsidP="003239E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system </w:t>
      </w:r>
      <w:r w:rsidR="004A1D63">
        <w:rPr>
          <w:lang w:val="en-US"/>
        </w:rPr>
        <w:t>delivers the shared resource to the browser and a success message is written to the access log</w:t>
      </w:r>
      <w:r>
        <w:rPr>
          <w:lang w:val="en-US"/>
        </w:rPr>
        <w:t>.</w:t>
      </w:r>
    </w:p>
    <w:p w14:paraId="74C98251" w14:textId="77777777" w:rsidR="004A1D63" w:rsidRPr="00ED34B7" w:rsidRDefault="004A1D63" w:rsidP="004A1D63">
      <w:pPr>
        <w:rPr>
          <w:b/>
          <w:bCs/>
        </w:rPr>
      </w:pPr>
      <w:r w:rsidRPr="00ED34B7">
        <w:rPr>
          <w:b/>
          <w:bCs/>
        </w:rPr>
        <w:t>Alternative Scenario:</w:t>
      </w:r>
    </w:p>
    <w:p w14:paraId="719950AA" w14:textId="6B0298A0" w:rsidR="004A1D63" w:rsidRDefault="004A1D63" w:rsidP="004A1D63">
      <w:pPr>
        <w:pStyle w:val="ListParagraph"/>
        <w:numPr>
          <w:ilvl w:val="0"/>
          <w:numId w:val="14"/>
        </w:numPr>
      </w:pPr>
      <w:r>
        <w:t>The shared resource cannot be found.</w:t>
      </w:r>
    </w:p>
    <w:p w14:paraId="21B871AF" w14:textId="6F61D1E6" w:rsidR="004A1D63" w:rsidRDefault="004A1D63" w:rsidP="004A1D63">
      <w:pPr>
        <w:pStyle w:val="ListParagraph"/>
        <w:numPr>
          <w:ilvl w:val="1"/>
          <w:numId w:val="14"/>
        </w:numPr>
      </w:pPr>
      <w:r>
        <w:t>The system presents that the resource cannot be found.</w:t>
      </w:r>
    </w:p>
    <w:p w14:paraId="3BEE1E04" w14:textId="77777777" w:rsidR="004A1D63" w:rsidRDefault="004A1D63" w:rsidP="004A1D63">
      <w:pPr>
        <w:pStyle w:val="ListParagraph"/>
        <w:numPr>
          <w:ilvl w:val="1"/>
          <w:numId w:val="14"/>
        </w:numPr>
      </w:pPr>
      <w:r>
        <w:t>Exit Use Case.</w:t>
      </w:r>
    </w:p>
    <w:p w14:paraId="39025852" w14:textId="0C5DDA41" w:rsidR="004A1D63" w:rsidRDefault="004A1D63" w:rsidP="004A1D63">
      <w:pPr>
        <w:pStyle w:val="ListParagraph"/>
        <w:numPr>
          <w:ilvl w:val="0"/>
          <w:numId w:val="14"/>
        </w:numPr>
      </w:pPr>
      <w:r>
        <w:t>The shared resource is outside the shared resource container.</w:t>
      </w:r>
    </w:p>
    <w:p w14:paraId="2A03059A" w14:textId="1F9275F7" w:rsidR="004A1D63" w:rsidRDefault="004A1D63" w:rsidP="004A1D63">
      <w:pPr>
        <w:pStyle w:val="ListParagraph"/>
        <w:numPr>
          <w:ilvl w:val="0"/>
          <w:numId w:val="15"/>
        </w:numPr>
      </w:pPr>
      <w:r>
        <w:t>The system presents that the resource is forbidden.</w:t>
      </w:r>
    </w:p>
    <w:p w14:paraId="50FAA72E" w14:textId="77777777" w:rsidR="004A1D63" w:rsidRDefault="004A1D63" w:rsidP="004A1D63">
      <w:pPr>
        <w:pStyle w:val="ListParagraph"/>
        <w:numPr>
          <w:ilvl w:val="0"/>
          <w:numId w:val="15"/>
        </w:numPr>
      </w:pPr>
      <w:r>
        <w:t>Exit Use Case.</w:t>
      </w:r>
    </w:p>
    <w:p w14:paraId="3AEC7F6E" w14:textId="00F4AC93" w:rsidR="004A1D63" w:rsidRDefault="004A1D63" w:rsidP="004A1D63">
      <w:pPr>
        <w:pStyle w:val="ListParagraph"/>
        <w:numPr>
          <w:ilvl w:val="0"/>
          <w:numId w:val="14"/>
        </w:numPr>
      </w:pPr>
      <w:r>
        <w:t>The resource request is invalid or malformed.</w:t>
      </w:r>
    </w:p>
    <w:p w14:paraId="1DE17222" w14:textId="5E531346" w:rsidR="004A1D63" w:rsidRDefault="004A1D63" w:rsidP="004A1D63">
      <w:pPr>
        <w:pStyle w:val="ListParagraph"/>
        <w:numPr>
          <w:ilvl w:val="1"/>
          <w:numId w:val="14"/>
        </w:numPr>
      </w:pPr>
      <w:r>
        <w:t>The system presents that the request cannot be handled.</w:t>
      </w:r>
    </w:p>
    <w:p w14:paraId="34173DE5" w14:textId="74F99656" w:rsidR="004A1D63" w:rsidRDefault="004A1D63" w:rsidP="004A1D63">
      <w:pPr>
        <w:pStyle w:val="ListParagraph"/>
        <w:numPr>
          <w:ilvl w:val="1"/>
          <w:numId w:val="14"/>
        </w:numPr>
      </w:pPr>
      <w:r>
        <w:t>Exit Use Case.</w:t>
      </w:r>
    </w:p>
    <w:p w14:paraId="3D71E11A" w14:textId="510D15A8" w:rsidR="004A1D63" w:rsidRDefault="004A1D63" w:rsidP="004A1D63">
      <w:pPr>
        <w:pStyle w:val="ListParagraph"/>
        <w:numPr>
          <w:ilvl w:val="0"/>
          <w:numId w:val="14"/>
        </w:numPr>
      </w:pPr>
      <w:r>
        <w:t>The server encountered an error when trying to process the request.</w:t>
      </w:r>
    </w:p>
    <w:p w14:paraId="7E04A8EA" w14:textId="7526AEB2" w:rsidR="004A1D63" w:rsidRDefault="004A1D63" w:rsidP="004A1D63">
      <w:pPr>
        <w:pStyle w:val="ListParagraph"/>
        <w:numPr>
          <w:ilvl w:val="1"/>
          <w:numId w:val="14"/>
        </w:numPr>
      </w:pPr>
      <w:r>
        <w:t>The system presents that it has an internal error.</w:t>
      </w:r>
    </w:p>
    <w:p w14:paraId="37F58101" w14:textId="6818FD03" w:rsidR="00ED34B7" w:rsidRPr="004A1D63" w:rsidRDefault="004A1D63" w:rsidP="003239E4">
      <w:pPr>
        <w:pStyle w:val="ListParagraph"/>
        <w:numPr>
          <w:ilvl w:val="1"/>
          <w:numId w:val="14"/>
        </w:numPr>
      </w:pPr>
      <w:r>
        <w:t>Exit Use Case.</w:t>
      </w:r>
    </w:p>
    <w:p w14:paraId="4C278F9A" w14:textId="56284116" w:rsidR="00E350C7" w:rsidRDefault="00E350C7" w:rsidP="00E350C7">
      <w:pPr>
        <w:pStyle w:val="Heading1"/>
      </w:pPr>
      <w:bookmarkStart w:id="11" w:name="_Toc64749927"/>
      <w:r>
        <w:lastRenderedPageBreak/>
        <w:t>Manual Test Cases</w:t>
      </w:r>
      <w:bookmarkEnd w:id="11"/>
    </w:p>
    <w:p w14:paraId="6155C8F9" w14:textId="4C521A17" w:rsidR="00E350C7" w:rsidRDefault="00E350C7" w:rsidP="00BE4F99">
      <w:pPr>
        <w:pStyle w:val="Heading2"/>
      </w:pPr>
      <w:bookmarkStart w:id="12" w:name="_Toc64749928"/>
      <w:r>
        <w:t>Test Case 1:</w:t>
      </w:r>
      <w:r w:rsidR="004A1D63">
        <w:t xml:space="preserve"> Start Server Successfully</w:t>
      </w:r>
      <w:bookmarkEnd w:id="12"/>
    </w:p>
    <w:p w14:paraId="1C75CD25" w14:textId="6C641C2E" w:rsidR="00E350C7" w:rsidRDefault="00E350C7" w:rsidP="00E350C7">
      <w:r w:rsidRPr="00ED34B7">
        <w:rPr>
          <w:b/>
          <w:bCs/>
        </w:rPr>
        <w:t>Use Case:</w:t>
      </w:r>
      <w:r w:rsidR="004A1D63">
        <w:t xml:space="preserve"> UC 1. Start Server</w:t>
      </w:r>
    </w:p>
    <w:p w14:paraId="5799F770" w14:textId="043C0737" w:rsidR="00E034D9" w:rsidRDefault="00E034D9" w:rsidP="00E350C7">
      <w:r w:rsidRPr="00E034D9">
        <w:rPr>
          <w:b/>
          <w:bCs/>
        </w:rPr>
        <w:t>Requirement:</w:t>
      </w:r>
      <w:r>
        <w:t xml:space="preserve"> Req3</w:t>
      </w:r>
    </w:p>
    <w:p w14:paraId="510BA8E8" w14:textId="62FAFDC8" w:rsidR="00ED34B7" w:rsidRPr="00106D2F" w:rsidRDefault="00E350C7" w:rsidP="00106D2F">
      <w:pPr>
        <w:rPr>
          <w:lang w:val="en-US"/>
        </w:rPr>
      </w:pPr>
      <w:r w:rsidRPr="00106D2F">
        <w:rPr>
          <w:b/>
          <w:bCs/>
        </w:rPr>
        <w:t>Scenario</w:t>
      </w:r>
      <w:r w:rsidR="00ED34B7" w:rsidRPr="00106D2F">
        <w:rPr>
          <w:b/>
          <w:bCs/>
        </w:rPr>
        <w:t>:</w:t>
      </w:r>
      <w:r w:rsidR="00106D2F" w:rsidRPr="00106D2F">
        <w:rPr>
          <w:b/>
          <w:bCs/>
        </w:rPr>
        <w:t xml:space="preserve"> </w:t>
      </w:r>
      <w:r w:rsidR="00ED34B7">
        <w:t>Starts when an administrator wants to start the server.</w:t>
      </w:r>
      <w:r w:rsidR="00106D2F">
        <w:t xml:space="preserve"> </w:t>
      </w:r>
      <w:r w:rsidR="00106D2F" w:rsidRPr="00106D2F">
        <w:rPr>
          <w:lang w:val="en-US"/>
        </w:rPr>
        <w:t>The system starts a web server on the given port and presents that the server was started and write a note in the access log.</w:t>
      </w:r>
    </w:p>
    <w:p w14:paraId="3FC4E08F" w14:textId="479EA539" w:rsidR="00E350C7" w:rsidRDefault="00E350C7" w:rsidP="00E350C7">
      <w:r w:rsidRPr="00ED34B7">
        <w:rPr>
          <w:b/>
          <w:bCs/>
        </w:rPr>
        <w:t>Precondition:</w:t>
      </w:r>
      <w:r w:rsidR="00672873">
        <w:t xml:space="preserve"> The server is not deployed yet</w:t>
      </w:r>
    </w:p>
    <w:p w14:paraId="1A13CB6D" w14:textId="691E35E6" w:rsidR="00E350C7" w:rsidRPr="00ED34B7" w:rsidRDefault="00E350C7" w:rsidP="00E350C7">
      <w:pPr>
        <w:rPr>
          <w:b/>
          <w:bCs/>
        </w:rPr>
      </w:pPr>
      <w:r w:rsidRPr="00ED34B7">
        <w:rPr>
          <w:b/>
          <w:bCs/>
        </w:rPr>
        <w:t>Test Steps:</w:t>
      </w:r>
    </w:p>
    <w:p w14:paraId="3528E4B6" w14:textId="38029AD9" w:rsidR="00672873" w:rsidRDefault="00672873" w:rsidP="00672873">
      <w:pPr>
        <w:pStyle w:val="ListParagraph"/>
        <w:numPr>
          <w:ilvl w:val="0"/>
          <w:numId w:val="16"/>
        </w:numPr>
        <w:rPr>
          <w:lang w:val="en-US"/>
        </w:rPr>
      </w:pPr>
      <w:r w:rsidRPr="00672873">
        <w:rPr>
          <w:lang w:val="en-US"/>
        </w:rPr>
        <w:t>Set Project JDK to j</w:t>
      </w:r>
      <w:r>
        <w:rPr>
          <w:lang w:val="en-US"/>
        </w:rPr>
        <w:t>ava “version 1.7” and Project language level to “7 – Diamonds, ARM, multi-catch etc”.</w:t>
      </w:r>
    </w:p>
    <w:p w14:paraId="56FB4A00" w14:textId="498D8252" w:rsidR="00672873" w:rsidRPr="00672873" w:rsidRDefault="00672873" w:rsidP="0067287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Edit Configuration for the class “HTTPServerConsole”, and set Program Arguments as “</w:t>
      </w:r>
      <w:r w:rsidRPr="00672873">
        <w:rPr>
          <w:lang w:val="en-US"/>
        </w:rPr>
        <w:t>9000 C:/Github/Repository/2DV610/MyWebServer-master/bin/se/lnu/http/resources/inner/</w:t>
      </w:r>
      <w:r>
        <w:rPr>
          <w:lang w:val="en-US"/>
        </w:rPr>
        <w:t xml:space="preserve">”. </w:t>
      </w:r>
    </w:p>
    <w:p w14:paraId="4706B563" w14:textId="1301550F" w:rsidR="00672873" w:rsidRDefault="00672873" w:rsidP="00672873">
      <w:pPr>
        <w:pStyle w:val="ListParagraph"/>
        <w:numPr>
          <w:ilvl w:val="0"/>
          <w:numId w:val="16"/>
        </w:numPr>
        <w:rPr>
          <w:lang w:val="sv-SE"/>
        </w:rPr>
      </w:pPr>
      <w:r w:rsidRPr="00672873">
        <w:rPr>
          <w:lang w:val="sv-SE"/>
        </w:rPr>
        <w:t>In terminal en</w:t>
      </w:r>
      <w:r>
        <w:rPr>
          <w:lang w:val="sv-SE"/>
        </w:rPr>
        <w:t>ter</w:t>
      </w:r>
      <w:r w:rsidRPr="00672873">
        <w:rPr>
          <w:lang w:val="sv-SE"/>
        </w:rPr>
        <w:t xml:space="preserve"> “ java se.lnu.http.HTTPServerConsole 9000 ~/MyWebServer-master/bin/se/lnu/http/resources/inner/”</w:t>
      </w:r>
      <w:r>
        <w:rPr>
          <w:lang w:val="sv-SE"/>
        </w:rPr>
        <w:t>.</w:t>
      </w:r>
    </w:p>
    <w:p w14:paraId="28540019" w14:textId="31250EAB" w:rsidR="00E350C7" w:rsidRPr="00ED34B7" w:rsidRDefault="00672873" w:rsidP="00E350C7">
      <w:pPr>
        <w:pStyle w:val="ListParagraph"/>
        <w:numPr>
          <w:ilvl w:val="0"/>
          <w:numId w:val="16"/>
        </w:numPr>
        <w:rPr>
          <w:lang w:val="en-US"/>
        </w:rPr>
      </w:pPr>
      <w:r w:rsidRPr="00672873">
        <w:rPr>
          <w:lang w:val="en-US"/>
        </w:rPr>
        <w:t xml:space="preserve">In web broser enter </w:t>
      </w:r>
      <w:r>
        <w:rPr>
          <w:lang w:val="en-US"/>
        </w:rPr>
        <w:t>“localhost:9000”.</w:t>
      </w:r>
    </w:p>
    <w:p w14:paraId="130F1AAE" w14:textId="4ECE9A4F" w:rsidR="00E350C7" w:rsidRPr="00ED34B7" w:rsidRDefault="00E350C7" w:rsidP="00E350C7">
      <w:pPr>
        <w:rPr>
          <w:b/>
          <w:bCs/>
        </w:rPr>
      </w:pPr>
      <w:r w:rsidRPr="00ED34B7">
        <w:rPr>
          <w:b/>
          <w:bCs/>
        </w:rPr>
        <w:t>Expected Results:</w:t>
      </w:r>
    </w:p>
    <w:p w14:paraId="6702A3BC" w14:textId="261C4BBC" w:rsidR="00672873" w:rsidRDefault="00672873" w:rsidP="00E350C7">
      <w:r>
        <w:t>Web browser:</w:t>
      </w:r>
    </w:p>
    <w:p w14:paraId="0CA72629" w14:textId="41AA5E15" w:rsidR="00F8431E" w:rsidRDefault="00106D2F" w:rsidP="00E350C7">
      <w:r w:rsidRPr="00106D2F">
        <w:rPr>
          <w:noProof/>
        </w:rPr>
        <w:drawing>
          <wp:inline distT="0" distB="0" distL="0" distR="0" wp14:anchorId="350CD956" wp14:editId="6494F5E6">
            <wp:extent cx="4733925" cy="348615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31E" w:rsidRPr="00F8431E">
        <w:rPr>
          <w:noProof/>
        </w:rPr>
        <w:drawing>
          <wp:inline distT="0" distB="0" distL="0" distR="0" wp14:anchorId="47D7676E" wp14:editId="64AC59C7">
            <wp:extent cx="4733925" cy="7270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0142" w14:textId="1ABC2261" w:rsidR="00672873" w:rsidRDefault="00672873" w:rsidP="00E350C7">
      <w:r>
        <w:t>Console:</w:t>
      </w:r>
    </w:p>
    <w:p w14:paraId="70B9E3B8" w14:textId="3E7F966A" w:rsidR="00E350C7" w:rsidRDefault="00A32542" w:rsidP="00E350C7">
      <w:r w:rsidRPr="00A32542">
        <w:rPr>
          <w:noProof/>
        </w:rPr>
        <w:lastRenderedPageBreak/>
        <w:drawing>
          <wp:inline distT="0" distB="0" distL="0" distR="0" wp14:anchorId="77FC545D" wp14:editId="053B82CD">
            <wp:extent cx="4733925" cy="1654175"/>
            <wp:effectExtent l="0" t="0" r="952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3CAC" w14:textId="79DD7633" w:rsidR="00672873" w:rsidRDefault="00672873" w:rsidP="00E350C7">
      <w:r w:rsidRPr="00672873">
        <w:rPr>
          <w:noProof/>
        </w:rPr>
        <w:drawing>
          <wp:inline distT="0" distB="0" distL="0" distR="0" wp14:anchorId="400C7E3C" wp14:editId="259E1C6E">
            <wp:extent cx="4733925" cy="1539875"/>
            <wp:effectExtent l="0" t="0" r="952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4ACC" w14:textId="1EA75F45" w:rsidR="00E350C7" w:rsidRPr="008F244C" w:rsidRDefault="00E350C7" w:rsidP="00E350C7">
      <w:pPr>
        <w:rPr>
          <w:b/>
          <w:bCs/>
          <w:color w:val="99C36C" w:themeColor="accent3" w:themeTint="99"/>
        </w:rPr>
      </w:pPr>
      <w:r w:rsidRPr="00ED34B7">
        <w:rPr>
          <w:b/>
          <w:bCs/>
        </w:rPr>
        <w:t>Actual Results:</w:t>
      </w:r>
      <w:r>
        <w:t xml:space="preserve"> </w:t>
      </w:r>
      <w:r w:rsidR="00672873" w:rsidRPr="008F244C">
        <w:rPr>
          <w:b/>
          <w:bCs/>
          <w:color w:val="99C36C" w:themeColor="accent3" w:themeTint="99"/>
        </w:rPr>
        <w:t>Pass</w:t>
      </w:r>
    </w:p>
    <w:p w14:paraId="15FEACCA" w14:textId="3928396A" w:rsidR="00ED34B7" w:rsidRDefault="00ED34B7" w:rsidP="00E350C7"/>
    <w:p w14:paraId="572F7A30" w14:textId="536F65BE" w:rsidR="00ED34B7" w:rsidRDefault="00ED34B7" w:rsidP="00E350C7"/>
    <w:p w14:paraId="739F0FD9" w14:textId="382FF244" w:rsidR="00ED34B7" w:rsidRDefault="00ED34B7" w:rsidP="00E350C7"/>
    <w:p w14:paraId="226DED0D" w14:textId="5B7E5FD0" w:rsidR="00ED34B7" w:rsidRDefault="00ED34B7" w:rsidP="00E350C7"/>
    <w:p w14:paraId="22E7CFF2" w14:textId="3221461D" w:rsidR="00ED34B7" w:rsidRDefault="00ED34B7" w:rsidP="00E350C7"/>
    <w:p w14:paraId="418BA026" w14:textId="248BB4F0" w:rsidR="00ED34B7" w:rsidRDefault="00ED34B7" w:rsidP="00E350C7"/>
    <w:p w14:paraId="1EA91A94" w14:textId="586D6CDE" w:rsidR="00ED34B7" w:rsidRDefault="00ED34B7" w:rsidP="00E350C7"/>
    <w:p w14:paraId="78F656F6" w14:textId="1D73252A" w:rsidR="00ED34B7" w:rsidRDefault="00ED34B7" w:rsidP="00E350C7"/>
    <w:p w14:paraId="6565713B" w14:textId="7FB5CE61" w:rsidR="00ED34B7" w:rsidRDefault="00ED34B7" w:rsidP="00E350C7"/>
    <w:p w14:paraId="02626136" w14:textId="1337F9DC" w:rsidR="008F244C" w:rsidRDefault="008F244C" w:rsidP="00E350C7"/>
    <w:p w14:paraId="65792AF6" w14:textId="74721F7E" w:rsidR="008F244C" w:rsidRDefault="008F244C" w:rsidP="00E350C7"/>
    <w:p w14:paraId="592F15D7" w14:textId="7E65B6B0" w:rsidR="008F244C" w:rsidRDefault="008F244C" w:rsidP="00E350C7"/>
    <w:p w14:paraId="1F1E791F" w14:textId="6F19656A" w:rsidR="008F244C" w:rsidRDefault="008F244C" w:rsidP="00E350C7"/>
    <w:p w14:paraId="3C547477" w14:textId="0F04D4DF" w:rsidR="008F244C" w:rsidRDefault="008F244C" w:rsidP="00E350C7"/>
    <w:p w14:paraId="4767281B" w14:textId="5B7A7D62" w:rsidR="008F244C" w:rsidRDefault="008F244C" w:rsidP="00E350C7"/>
    <w:p w14:paraId="0E850F41" w14:textId="7817185E" w:rsidR="008F244C" w:rsidRDefault="008F244C" w:rsidP="008F244C">
      <w:pPr>
        <w:pStyle w:val="Heading2"/>
      </w:pPr>
      <w:bookmarkStart w:id="13" w:name="_Toc64749929"/>
      <w:r>
        <w:lastRenderedPageBreak/>
        <w:t xml:space="preserve">Test Case </w:t>
      </w:r>
      <w:r w:rsidR="0002209E">
        <w:t>2</w:t>
      </w:r>
      <w:r>
        <w:t xml:space="preserve">: Start Server </w:t>
      </w:r>
      <w:r w:rsidR="00106D2F">
        <w:t>with Taken Socket Port Number</w:t>
      </w:r>
      <w:bookmarkEnd w:id="13"/>
    </w:p>
    <w:p w14:paraId="21A6DA6D" w14:textId="31F9BB15" w:rsidR="008F244C" w:rsidRDefault="008F244C" w:rsidP="008F244C">
      <w:r w:rsidRPr="00ED34B7">
        <w:rPr>
          <w:b/>
          <w:bCs/>
        </w:rPr>
        <w:t>Use Case:</w:t>
      </w:r>
      <w:r>
        <w:t xml:space="preserve"> UC 1</w:t>
      </w:r>
      <w:r w:rsidR="00106D2F">
        <w:t>.2</w:t>
      </w:r>
      <w:r>
        <w:t>. Start Server</w:t>
      </w:r>
    </w:p>
    <w:p w14:paraId="548ADE0F" w14:textId="3643CB0A" w:rsidR="00E034D9" w:rsidRDefault="00E034D9" w:rsidP="008F244C">
      <w:r w:rsidRPr="00E034D9">
        <w:rPr>
          <w:b/>
          <w:bCs/>
        </w:rPr>
        <w:t>Requirement:</w:t>
      </w:r>
      <w:r>
        <w:t xml:space="preserve"> Req3</w:t>
      </w:r>
    </w:p>
    <w:p w14:paraId="05D9DA74" w14:textId="3B54C8C7" w:rsidR="00106D2F" w:rsidRPr="00106D2F" w:rsidRDefault="008F244C" w:rsidP="00106D2F">
      <w:pPr>
        <w:rPr>
          <w:b/>
          <w:bCs/>
        </w:rPr>
      </w:pPr>
      <w:r w:rsidRPr="00ED34B7">
        <w:rPr>
          <w:b/>
          <w:bCs/>
        </w:rPr>
        <w:t>Scenario:</w:t>
      </w:r>
      <w:r w:rsidR="00106D2F">
        <w:rPr>
          <w:b/>
          <w:bCs/>
        </w:rPr>
        <w:t xml:space="preserve"> </w:t>
      </w:r>
      <w:r w:rsidRPr="00106D2F">
        <w:rPr>
          <w:lang w:val="en-US"/>
        </w:rPr>
        <w:t>System asks for socket port number and shared resource container.</w:t>
      </w:r>
      <w:r w:rsidR="00106D2F" w:rsidRPr="00106D2F">
        <w:rPr>
          <w:lang w:val="en-US"/>
        </w:rPr>
        <w:t xml:space="preserve"> </w:t>
      </w:r>
      <w:r w:rsidR="00106D2F">
        <w:t>The web server could not be started due to the socket was taken.</w:t>
      </w:r>
    </w:p>
    <w:p w14:paraId="5CF02A91" w14:textId="77777777" w:rsidR="008F244C" w:rsidRDefault="008F244C" w:rsidP="008F244C">
      <w:r w:rsidRPr="00ED34B7">
        <w:rPr>
          <w:b/>
          <w:bCs/>
        </w:rPr>
        <w:t>Precondition:</w:t>
      </w:r>
      <w:r>
        <w:t xml:space="preserve"> The server is not deployed yet</w:t>
      </w:r>
    </w:p>
    <w:p w14:paraId="049DD937" w14:textId="77777777" w:rsidR="008F244C" w:rsidRPr="00ED34B7" w:rsidRDefault="008F244C" w:rsidP="008F244C">
      <w:pPr>
        <w:rPr>
          <w:b/>
          <w:bCs/>
        </w:rPr>
      </w:pPr>
      <w:r w:rsidRPr="00ED34B7">
        <w:rPr>
          <w:b/>
          <w:bCs/>
        </w:rPr>
        <w:t>Test Steps:</w:t>
      </w:r>
    </w:p>
    <w:p w14:paraId="36A2D2F8" w14:textId="77777777" w:rsidR="008F244C" w:rsidRDefault="008F244C" w:rsidP="008F244C">
      <w:pPr>
        <w:pStyle w:val="ListParagraph"/>
        <w:numPr>
          <w:ilvl w:val="0"/>
          <w:numId w:val="19"/>
        </w:numPr>
        <w:rPr>
          <w:lang w:val="en-US"/>
        </w:rPr>
      </w:pPr>
      <w:r w:rsidRPr="00672873">
        <w:rPr>
          <w:lang w:val="en-US"/>
        </w:rPr>
        <w:t>Set Project JDK to j</w:t>
      </w:r>
      <w:r>
        <w:rPr>
          <w:lang w:val="en-US"/>
        </w:rPr>
        <w:t>ava “version 1.7” and Project language level to “7 – Diamonds, ARM, multi-catch etc”.</w:t>
      </w:r>
    </w:p>
    <w:p w14:paraId="1F845295" w14:textId="0DD2EF0B" w:rsidR="008F244C" w:rsidRPr="00672873" w:rsidRDefault="008F244C" w:rsidP="008F244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Edit Configuration for the class “HTTPServerConsole”, and set Program Arguments as “80</w:t>
      </w:r>
      <w:r w:rsidRPr="00672873">
        <w:rPr>
          <w:lang w:val="en-US"/>
        </w:rPr>
        <w:t xml:space="preserve"> C:/Github/Repository/2DV610/MyWebServer-master/bin/se/lnu/http/resources/inner/</w:t>
      </w:r>
      <w:r>
        <w:rPr>
          <w:lang w:val="en-US"/>
        </w:rPr>
        <w:t xml:space="preserve">”. </w:t>
      </w:r>
    </w:p>
    <w:p w14:paraId="3260D37B" w14:textId="6D3DF8BD" w:rsidR="008F244C" w:rsidRDefault="008F244C" w:rsidP="008F244C">
      <w:pPr>
        <w:pStyle w:val="ListParagraph"/>
        <w:numPr>
          <w:ilvl w:val="0"/>
          <w:numId w:val="19"/>
        </w:numPr>
        <w:rPr>
          <w:lang w:val="sv-SE"/>
        </w:rPr>
      </w:pPr>
      <w:r w:rsidRPr="00672873">
        <w:rPr>
          <w:lang w:val="sv-SE"/>
        </w:rPr>
        <w:t>In terminal en</w:t>
      </w:r>
      <w:r>
        <w:rPr>
          <w:lang w:val="sv-SE"/>
        </w:rPr>
        <w:t>ter</w:t>
      </w:r>
      <w:r w:rsidRPr="00672873">
        <w:rPr>
          <w:lang w:val="sv-SE"/>
        </w:rPr>
        <w:t xml:space="preserve"> “ java se.lnu.http.HTTPServerConsole </w:t>
      </w:r>
      <w:r>
        <w:rPr>
          <w:lang w:val="sv-SE"/>
        </w:rPr>
        <w:t>80</w:t>
      </w:r>
      <w:r w:rsidRPr="00672873">
        <w:rPr>
          <w:lang w:val="sv-SE"/>
        </w:rPr>
        <w:t xml:space="preserve"> ~/MyWebServer-master/bin/se/lnu/http/resources/inner/”</w:t>
      </w:r>
      <w:r>
        <w:rPr>
          <w:lang w:val="sv-SE"/>
        </w:rPr>
        <w:t>.</w:t>
      </w:r>
    </w:p>
    <w:p w14:paraId="479DD5BF" w14:textId="35BE691B" w:rsidR="008F244C" w:rsidRPr="00ED34B7" w:rsidRDefault="008F244C" w:rsidP="008F244C">
      <w:pPr>
        <w:pStyle w:val="ListParagraph"/>
        <w:numPr>
          <w:ilvl w:val="0"/>
          <w:numId w:val="19"/>
        </w:numPr>
        <w:rPr>
          <w:lang w:val="en-US"/>
        </w:rPr>
      </w:pPr>
      <w:r w:rsidRPr="00672873">
        <w:rPr>
          <w:lang w:val="en-US"/>
        </w:rPr>
        <w:t xml:space="preserve">In web broser enter </w:t>
      </w:r>
      <w:r>
        <w:rPr>
          <w:lang w:val="en-US"/>
        </w:rPr>
        <w:t>“localhost:80”.</w:t>
      </w:r>
    </w:p>
    <w:p w14:paraId="6449D377" w14:textId="523B4CCF" w:rsidR="008F244C" w:rsidRPr="008F244C" w:rsidRDefault="008F244C" w:rsidP="008F244C">
      <w:pPr>
        <w:rPr>
          <w:b/>
          <w:bCs/>
        </w:rPr>
      </w:pPr>
      <w:r w:rsidRPr="00ED34B7">
        <w:rPr>
          <w:b/>
          <w:bCs/>
        </w:rPr>
        <w:t>Expected Results:</w:t>
      </w:r>
    </w:p>
    <w:p w14:paraId="7F425E29" w14:textId="77777777" w:rsidR="008F244C" w:rsidRDefault="008F244C" w:rsidP="008F244C">
      <w:r>
        <w:t>Console:</w:t>
      </w:r>
    </w:p>
    <w:p w14:paraId="3023343F" w14:textId="0D35B1E4" w:rsidR="008F244C" w:rsidRDefault="008F244C" w:rsidP="008F244C">
      <w:r w:rsidRPr="008F244C">
        <w:rPr>
          <w:noProof/>
        </w:rPr>
        <w:drawing>
          <wp:inline distT="0" distB="0" distL="0" distR="0" wp14:anchorId="5FF63AE3" wp14:editId="47290821">
            <wp:extent cx="4733925" cy="1617345"/>
            <wp:effectExtent l="0" t="0" r="952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1759" w14:textId="7E50A73E" w:rsidR="008F244C" w:rsidRDefault="008F244C" w:rsidP="008F244C"/>
    <w:p w14:paraId="52C48F97" w14:textId="77777777" w:rsidR="008F244C" w:rsidRPr="008F244C" w:rsidRDefault="008F244C" w:rsidP="008F244C">
      <w:pPr>
        <w:rPr>
          <w:b/>
          <w:bCs/>
          <w:color w:val="99C36C" w:themeColor="accent3" w:themeTint="99"/>
        </w:rPr>
      </w:pPr>
      <w:r w:rsidRPr="00ED34B7">
        <w:rPr>
          <w:b/>
          <w:bCs/>
        </w:rPr>
        <w:t>Actual Results:</w:t>
      </w:r>
      <w:r>
        <w:t xml:space="preserve"> </w:t>
      </w:r>
      <w:r w:rsidRPr="008F244C">
        <w:rPr>
          <w:b/>
          <w:bCs/>
          <w:color w:val="99C36C" w:themeColor="accent3" w:themeTint="99"/>
        </w:rPr>
        <w:t>Pass</w:t>
      </w:r>
    </w:p>
    <w:p w14:paraId="59C58106" w14:textId="77777777" w:rsidR="008F244C" w:rsidRDefault="008F244C" w:rsidP="008F244C"/>
    <w:p w14:paraId="0528EFD2" w14:textId="77777777" w:rsidR="008F244C" w:rsidRDefault="008F244C" w:rsidP="00E350C7"/>
    <w:p w14:paraId="71229885" w14:textId="77777777" w:rsidR="00ED34B7" w:rsidRDefault="00ED34B7" w:rsidP="00E350C7"/>
    <w:p w14:paraId="1806EE8C" w14:textId="36E431E5" w:rsidR="00ED34B7" w:rsidRDefault="00ED34B7" w:rsidP="00ED34B7">
      <w:pPr>
        <w:pStyle w:val="Heading2"/>
      </w:pPr>
      <w:bookmarkStart w:id="14" w:name="_Toc64749930"/>
      <w:r>
        <w:lastRenderedPageBreak/>
        <w:t xml:space="preserve">Test Case </w:t>
      </w:r>
      <w:r w:rsidR="0002209E">
        <w:t>3</w:t>
      </w:r>
      <w:r>
        <w:t>: Stop Server Successfully</w:t>
      </w:r>
      <w:bookmarkEnd w:id="14"/>
    </w:p>
    <w:p w14:paraId="5CFA351E" w14:textId="61D107B0" w:rsidR="00ED34B7" w:rsidRDefault="00ED34B7" w:rsidP="00ED34B7">
      <w:r w:rsidRPr="00ED34B7">
        <w:rPr>
          <w:b/>
          <w:bCs/>
        </w:rPr>
        <w:t>Use Case:</w:t>
      </w:r>
      <w:r>
        <w:t xml:space="preserve"> UC 2. Stop Server</w:t>
      </w:r>
    </w:p>
    <w:p w14:paraId="2B20C899" w14:textId="0F56108C" w:rsidR="00E034D9" w:rsidRDefault="00E034D9" w:rsidP="00ED34B7">
      <w:r w:rsidRPr="00E034D9">
        <w:rPr>
          <w:b/>
          <w:bCs/>
        </w:rPr>
        <w:t>Requirement:</w:t>
      </w:r>
      <w:r>
        <w:t xml:space="preserve"> Req3</w:t>
      </w:r>
    </w:p>
    <w:p w14:paraId="05D4ABF3" w14:textId="77777777" w:rsidR="00ED34B7" w:rsidRPr="00ED34B7" w:rsidRDefault="00ED34B7" w:rsidP="00ED34B7">
      <w:pPr>
        <w:rPr>
          <w:b/>
          <w:bCs/>
        </w:rPr>
      </w:pPr>
      <w:r w:rsidRPr="00ED34B7">
        <w:rPr>
          <w:b/>
          <w:bCs/>
        </w:rPr>
        <w:t>Scenario:</w:t>
      </w:r>
    </w:p>
    <w:p w14:paraId="410714E1" w14:textId="77777777" w:rsidR="00ED34B7" w:rsidRDefault="00ED34B7" w:rsidP="00ED34B7">
      <w:pPr>
        <w:pStyle w:val="ListParagraph"/>
        <w:numPr>
          <w:ilvl w:val="0"/>
          <w:numId w:val="18"/>
        </w:numPr>
      </w:pPr>
      <w:r>
        <w:t>Starts when a user wants to stop the server.</w:t>
      </w:r>
    </w:p>
    <w:p w14:paraId="47B8D341" w14:textId="77777777" w:rsidR="00ED34B7" w:rsidRDefault="00ED34B7" w:rsidP="00ED34B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system stops the web server and presents that the webserver has been stopped.</w:t>
      </w:r>
    </w:p>
    <w:p w14:paraId="3D55DA03" w14:textId="665FB9F7" w:rsidR="00ED34B7" w:rsidRPr="00ED34B7" w:rsidRDefault="00ED34B7" w:rsidP="00ED34B7">
      <w:pPr>
        <w:rPr>
          <w:b/>
          <w:bCs/>
        </w:rPr>
      </w:pPr>
      <w:r w:rsidRPr="00ED34B7">
        <w:rPr>
          <w:b/>
          <w:bCs/>
        </w:rPr>
        <w:t>Precondition:</w:t>
      </w:r>
      <w:r>
        <w:rPr>
          <w:b/>
          <w:bCs/>
        </w:rPr>
        <w:t xml:space="preserve"> </w:t>
      </w:r>
      <w:r>
        <w:t>A web server has been started.</w:t>
      </w:r>
    </w:p>
    <w:p w14:paraId="38A96B21" w14:textId="51E6D27F" w:rsidR="00ED34B7" w:rsidRDefault="00ED34B7" w:rsidP="00ED34B7">
      <w:pPr>
        <w:rPr>
          <w:b/>
          <w:bCs/>
        </w:rPr>
      </w:pPr>
      <w:r w:rsidRPr="00ED34B7">
        <w:rPr>
          <w:b/>
          <w:bCs/>
        </w:rPr>
        <w:t>Test Steps:</w:t>
      </w:r>
    </w:p>
    <w:p w14:paraId="1F26411C" w14:textId="73671D22" w:rsidR="00106D2F" w:rsidRDefault="008A76D5" w:rsidP="00106D2F">
      <w:pPr>
        <w:pStyle w:val="ListParagraph"/>
        <w:numPr>
          <w:ilvl w:val="0"/>
          <w:numId w:val="22"/>
        </w:numPr>
      </w:pPr>
      <w:r>
        <w:t>Type “stop” in the console.</w:t>
      </w:r>
    </w:p>
    <w:p w14:paraId="55D5895A" w14:textId="6E100875" w:rsidR="008A76D5" w:rsidRPr="00106D2F" w:rsidRDefault="008A76D5" w:rsidP="00106D2F">
      <w:pPr>
        <w:pStyle w:val="ListParagraph"/>
        <w:numPr>
          <w:ilvl w:val="0"/>
          <w:numId w:val="22"/>
        </w:numPr>
      </w:pPr>
      <w:r>
        <w:t>Navigate to web server.</w:t>
      </w:r>
    </w:p>
    <w:p w14:paraId="79D29F6D" w14:textId="77777777" w:rsidR="00ED34B7" w:rsidRPr="00ED34B7" w:rsidRDefault="00ED34B7" w:rsidP="00ED34B7">
      <w:pPr>
        <w:rPr>
          <w:b/>
          <w:bCs/>
        </w:rPr>
      </w:pPr>
      <w:r w:rsidRPr="00ED34B7">
        <w:rPr>
          <w:b/>
          <w:bCs/>
        </w:rPr>
        <w:t>Expected Results:</w:t>
      </w:r>
    </w:p>
    <w:p w14:paraId="7A5FD2D1" w14:textId="492785CD" w:rsidR="008A76D5" w:rsidRDefault="00ED34B7" w:rsidP="00ED34B7">
      <w:r>
        <w:t>Web browser:</w:t>
      </w:r>
    </w:p>
    <w:p w14:paraId="13592312" w14:textId="0DEDD027" w:rsidR="00ED34B7" w:rsidRDefault="00106D2F" w:rsidP="00ED34B7">
      <w:r w:rsidRPr="00106D2F">
        <w:rPr>
          <w:noProof/>
        </w:rPr>
        <w:drawing>
          <wp:inline distT="0" distB="0" distL="0" distR="0" wp14:anchorId="00C90F59" wp14:editId="5DD76CE0">
            <wp:extent cx="4733925" cy="348615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D2F">
        <w:rPr>
          <w:noProof/>
        </w:rPr>
        <w:t xml:space="preserve"> </w:t>
      </w:r>
      <w:r w:rsidRPr="00106D2F">
        <w:rPr>
          <w:noProof/>
        </w:rPr>
        <w:drawing>
          <wp:inline distT="0" distB="0" distL="0" distR="0" wp14:anchorId="095064DF" wp14:editId="5D2AA698">
            <wp:extent cx="4733925" cy="309372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0914" b="7133"/>
                    <a:stretch/>
                  </pic:blipFill>
                  <pic:spPr bwMode="auto">
                    <a:xfrm>
                      <a:off x="0" y="0"/>
                      <a:ext cx="473392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32E79" w14:textId="77777777" w:rsidR="00ED34B7" w:rsidRDefault="00ED34B7" w:rsidP="00ED34B7">
      <w:r>
        <w:t>Console:</w:t>
      </w:r>
    </w:p>
    <w:p w14:paraId="583AB5FE" w14:textId="43E76DE4" w:rsidR="00ED34B7" w:rsidRDefault="00106D2F" w:rsidP="00ED34B7">
      <w:r w:rsidRPr="00106D2F">
        <w:rPr>
          <w:noProof/>
        </w:rPr>
        <w:lastRenderedPageBreak/>
        <w:drawing>
          <wp:inline distT="0" distB="0" distL="0" distR="0" wp14:anchorId="44A5AF26" wp14:editId="1762C9E1">
            <wp:extent cx="4733925" cy="198247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A98A" w14:textId="206FA3AA" w:rsidR="00ED34B7" w:rsidRDefault="00ED34B7" w:rsidP="00ED34B7"/>
    <w:p w14:paraId="33C8EBED" w14:textId="75FF0083" w:rsidR="00ED34B7" w:rsidRPr="00E350C7" w:rsidRDefault="00ED34B7" w:rsidP="00ED34B7">
      <w:r w:rsidRPr="00ED34B7">
        <w:rPr>
          <w:b/>
          <w:bCs/>
        </w:rPr>
        <w:t>Actual Results:</w:t>
      </w:r>
      <w:r>
        <w:t xml:space="preserve"> </w:t>
      </w:r>
      <w:r w:rsidR="00106D2F" w:rsidRPr="008F244C">
        <w:rPr>
          <w:b/>
          <w:bCs/>
          <w:color w:val="99C36C" w:themeColor="accent3" w:themeTint="99"/>
        </w:rPr>
        <w:t>Pass</w:t>
      </w:r>
    </w:p>
    <w:p w14:paraId="4AF79B20" w14:textId="046500B1" w:rsidR="00ED34B7" w:rsidRDefault="00ED34B7" w:rsidP="00E350C7"/>
    <w:p w14:paraId="31D83DD3" w14:textId="4FC891FB" w:rsidR="0072333E" w:rsidRDefault="0072333E" w:rsidP="00E350C7"/>
    <w:p w14:paraId="5C952B37" w14:textId="61A7BF6F" w:rsidR="0072333E" w:rsidRDefault="0072333E" w:rsidP="00E350C7"/>
    <w:p w14:paraId="7B67F916" w14:textId="5ECBB32E" w:rsidR="0072333E" w:rsidRDefault="0072333E" w:rsidP="00E350C7"/>
    <w:p w14:paraId="47A5E505" w14:textId="424FCD94" w:rsidR="0072333E" w:rsidRDefault="0072333E" w:rsidP="00E350C7"/>
    <w:p w14:paraId="0A8E7BAA" w14:textId="172AD485" w:rsidR="0072333E" w:rsidRDefault="0072333E" w:rsidP="00E350C7"/>
    <w:p w14:paraId="6127A8CA" w14:textId="4983293F" w:rsidR="0072333E" w:rsidRDefault="0072333E" w:rsidP="00E350C7"/>
    <w:p w14:paraId="47D223E3" w14:textId="63B798AC" w:rsidR="0072333E" w:rsidRDefault="0072333E" w:rsidP="00E350C7"/>
    <w:p w14:paraId="1568FD31" w14:textId="77C5FA31" w:rsidR="0072333E" w:rsidRDefault="0072333E" w:rsidP="00E350C7"/>
    <w:p w14:paraId="011C2F41" w14:textId="314D710F" w:rsidR="0072333E" w:rsidRDefault="0072333E" w:rsidP="00E350C7"/>
    <w:p w14:paraId="02F718E2" w14:textId="5C823934" w:rsidR="0072333E" w:rsidRDefault="0072333E" w:rsidP="00E350C7"/>
    <w:p w14:paraId="0AD970B3" w14:textId="52C54BEF" w:rsidR="0072333E" w:rsidRDefault="0072333E" w:rsidP="00E350C7"/>
    <w:p w14:paraId="75FEDF8C" w14:textId="4DD2E1E3" w:rsidR="0072333E" w:rsidRDefault="0072333E" w:rsidP="00E350C7"/>
    <w:p w14:paraId="2E30AE30" w14:textId="1C97306C" w:rsidR="0072333E" w:rsidRDefault="0072333E" w:rsidP="00E350C7"/>
    <w:p w14:paraId="6F294F90" w14:textId="1EDE2739" w:rsidR="0072333E" w:rsidRDefault="0072333E" w:rsidP="00E350C7"/>
    <w:p w14:paraId="4B937C5D" w14:textId="7416E0A3" w:rsidR="0072333E" w:rsidRDefault="0072333E" w:rsidP="00E350C7"/>
    <w:p w14:paraId="2CB4B9CA" w14:textId="2C483581" w:rsidR="0072333E" w:rsidRDefault="0072333E" w:rsidP="00E350C7"/>
    <w:p w14:paraId="69395566" w14:textId="77777777" w:rsidR="0072333E" w:rsidRDefault="0072333E" w:rsidP="00E350C7"/>
    <w:p w14:paraId="2C24B638" w14:textId="176F3D2A" w:rsidR="008A76D5" w:rsidRDefault="008A76D5" w:rsidP="00E350C7"/>
    <w:p w14:paraId="4F84620A" w14:textId="1821682A" w:rsidR="008A76D5" w:rsidRDefault="008A76D5" w:rsidP="008A76D5">
      <w:pPr>
        <w:pStyle w:val="Heading2"/>
      </w:pPr>
      <w:bookmarkStart w:id="15" w:name="_Toc64749931"/>
      <w:r>
        <w:lastRenderedPageBreak/>
        <w:t xml:space="preserve">Test Case </w:t>
      </w:r>
      <w:r w:rsidR="0002209E">
        <w:t>4</w:t>
      </w:r>
      <w:r>
        <w:t>: Request Shared Resource</w:t>
      </w:r>
      <w:r w:rsidR="00E034D9">
        <w:t xml:space="preserve"> Not Found</w:t>
      </w:r>
      <w:bookmarkEnd w:id="15"/>
    </w:p>
    <w:p w14:paraId="24B20C93" w14:textId="73C585D3" w:rsidR="008A76D5" w:rsidRDefault="008A76D5" w:rsidP="008A76D5">
      <w:r w:rsidRPr="00ED34B7">
        <w:rPr>
          <w:b/>
          <w:bCs/>
        </w:rPr>
        <w:t>Use Case:</w:t>
      </w:r>
      <w:r>
        <w:t xml:space="preserve"> UC 3. </w:t>
      </w:r>
      <w:r w:rsidR="00E034D9">
        <w:t>Request Shared Resource</w:t>
      </w:r>
    </w:p>
    <w:p w14:paraId="7BABEDFA" w14:textId="5441BA9C" w:rsidR="00E034D9" w:rsidRDefault="00E034D9" w:rsidP="008A76D5">
      <w:r w:rsidRPr="00E034D9">
        <w:rPr>
          <w:b/>
          <w:bCs/>
        </w:rPr>
        <w:t>Requirement:</w:t>
      </w:r>
      <w:r>
        <w:t xml:space="preserve"> </w:t>
      </w:r>
      <w:r w:rsidR="0072333E">
        <w:t xml:space="preserve">Req2, </w:t>
      </w:r>
      <w:r>
        <w:t>Req3</w:t>
      </w:r>
    </w:p>
    <w:p w14:paraId="4EC77344" w14:textId="2DC75AE6" w:rsidR="008A76D5" w:rsidRPr="00E034D9" w:rsidRDefault="008A76D5" w:rsidP="00E034D9">
      <w:r w:rsidRPr="00E034D9">
        <w:rPr>
          <w:b/>
          <w:bCs/>
        </w:rPr>
        <w:t>Scenario:</w:t>
      </w:r>
      <w:r w:rsidR="00E034D9" w:rsidRPr="00E034D9">
        <w:rPr>
          <w:b/>
          <w:bCs/>
        </w:rPr>
        <w:t xml:space="preserve"> </w:t>
      </w:r>
      <w:r w:rsidRPr="00E034D9">
        <w:rPr>
          <w:lang w:val="en-US"/>
        </w:rPr>
        <w:t>The system delivers the shared resource to the browser and a success message is written to the access log.</w:t>
      </w:r>
      <w:r w:rsidR="00E034D9" w:rsidRPr="00E034D9">
        <w:rPr>
          <w:lang w:val="en-US"/>
        </w:rPr>
        <w:t xml:space="preserve"> </w:t>
      </w:r>
      <w:r w:rsidR="00E034D9">
        <w:t>The shared resource cannot be found.</w:t>
      </w:r>
    </w:p>
    <w:p w14:paraId="5EAB9818" w14:textId="77777777" w:rsidR="008A76D5" w:rsidRPr="00ED34B7" w:rsidRDefault="008A76D5" w:rsidP="008A76D5">
      <w:pPr>
        <w:rPr>
          <w:b/>
          <w:bCs/>
        </w:rPr>
      </w:pPr>
      <w:r w:rsidRPr="00ED34B7">
        <w:rPr>
          <w:b/>
          <w:bCs/>
        </w:rPr>
        <w:t>Precondition:</w:t>
      </w:r>
      <w:r>
        <w:rPr>
          <w:b/>
          <w:bCs/>
        </w:rPr>
        <w:t xml:space="preserve"> </w:t>
      </w:r>
      <w:r>
        <w:t>A web server has been started.</w:t>
      </w:r>
    </w:p>
    <w:p w14:paraId="77F6C5AE" w14:textId="77777777" w:rsidR="008A76D5" w:rsidRDefault="008A76D5" w:rsidP="008A76D5">
      <w:pPr>
        <w:rPr>
          <w:b/>
          <w:bCs/>
        </w:rPr>
      </w:pPr>
      <w:r w:rsidRPr="00ED34B7">
        <w:rPr>
          <w:b/>
          <w:bCs/>
        </w:rPr>
        <w:t>Test Steps:</w:t>
      </w:r>
    </w:p>
    <w:p w14:paraId="510A92CE" w14:textId="6C80AD37" w:rsidR="008A76D5" w:rsidRDefault="00E034D9" w:rsidP="008A76D5">
      <w:pPr>
        <w:pStyle w:val="ListParagraph"/>
        <w:numPr>
          <w:ilvl w:val="0"/>
          <w:numId w:val="24"/>
        </w:numPr>
      </w:pPr>
      <w:r>
        <w:t>Remove the secret.html file</w:t>
      </w:r>
      <w:r w:rsidR="008A76D5">
        <w:t>.</w:t>
      </w:r>
    </w:p>
    <w:p w14:paraId="1DAEC693" w14:textId="77777777" w:rsidR="008A76D5" w:rsidRPr="00106D2F" w:rsidRDefault="008A76D5" w:rsidP="008A76D5">
      <w:pPr>
        <w:pStyle w:val="ListParagraph"/>
        <w:numPr>
          <w:ilvl w:val="0"/>
          <w:numId w:val="24"/>
        </w:numPr>
      </w:pPr>
      <w:r>
        <w:t>Navigate to web server.</w:t>
      </w:r>
    </w:p>
    <w:p w14:paraId="5504B1CB" w14:textId="77777777" w:rsidR="008A76D5" w:rsidRPr="00ED34B7" w:rsidRDefault="008A76D5" w:rsidP="008A76D5">
      <w:pPr>
        <w:rPr>
          <w:b/>
          <w:bCs/>
        </w:rPr>
      </w:pPr>
      <w:r w:rsidRPr="00ED34B7">
        <w:rPr>
          <w:b/>
          <w:bCs/>
        </w:rPr>
        <w:t>Expected Results:</w:t>
      </w:r>
    </w:p>
    <w:p w14:paraId="3025A206" w14:textId="132505D8" w:rsidR="008A76D5" w:rsidRDefault="008A76D5" w:rsidP="008A76D5">
      <w:r>
        <w:t>Web browser:</w:t>
      </w:r>
    </w:p>
    <w:p w14:paraId="0E5DF442" w14:textId="457031B6" w:rsidR="00E034D9" w:rsidRDefault="00E034D9" w:rsidP="008A76D5">
      <w:r w:rsidRPr="00106D2F">
        <w:rPr>
          <w:noProof/>
        </w:rPr>
        <w:drawing>
          <wp:inline distT="0" distB="0" distL="0" distR="0" wp14:anchorId="7C2FF39F" wp14:editId="6528E149">
            <wp:extent cx="4733925" cy="348615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7B86" w14:textId="13763924" w:rsidR="008A76D5" w:rsidRDefault="008A76D5" w:rsidP="008A76D5">
      <w:r w:rsidRPr="008A76D5">
        <w:rPr>
          <w:noProof/>
        </w:rPr>
        <w:drawing>
          <wp:inline distT="0" distB="0" distL="0" distR="0" wp14:anchorId="4A4BD537" wp14:editId="30D9C195">
            <wp:extent cx="4733925" cy="1424940"/>
            <wp:effectExtent l="0" t="0" r="952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D2F">
        <w:rPr>
          <w:noProof/>
        </w:rPr>
        <w:t xml:space="preserve"> </w:t>
      </w:r>
    </w:p>
    <w:p w14:paraId="6920981F" w14:textId="77777777" w:rsidR="008A76D5" w:rsidRDefault="008A76D5" w:rsidP="008A76D5">
      <w:r>
        <w:t>Console:</w:t>
      </w:r>
    </w:p>
    <w:p w14:paraId="2278D24D" w14:textId="38714EFD" w:rsidR="008A76D5" w:rsidRDefault="00E034D9" w:rsidP="008A76D5">
      <w:r w:rsidRPr="00E034D9">
        <w:rPr>
          <w:noProof/>
        </w:rPr>
        <w:drawing>
          <wp:inline distT="0" distB="0" distL="0" distR="0" wp14:anchorId="6DF00AC3" wp14:editId="429A266E">
            <wp:extent cx="4733925" cy="1576070"/>
            <wp:effectExtent l="0" t="0" r="9525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32D" w14:textId="77777777" w:rsidR="008A76D5" w:rsidRDefault="008A76D5" w:rsidP="008A76D5"/>
    <w:p w14:paraId="0208A89A" w14:textId="77777777" w:rsidR="008A76D5" w:rsidRPr="00E350C7" w:rsidRDefault="008A76D5" w:rsidP="008A76D5">
      <w:r w:rsidRPr="00ED34B7">
        <w:rPr>
          <w:b/>
          <w:bCs/>
        </w:rPr>
        <w:t>Actual Results:</w:t>
      </w:r>
      <w:r>
        <w:t xml:space="preserve"> </w:t>
      </w:r>
      <w:r w:rsidRPr="008F244C">
        <w:rPr>
          <w:b/>
          <w:bCs/>
          <w:color w:val="99C36C" w:themeColor="accent3" w:themeTint="99"/>
        </w:rPr>
        <w:t>Pass</w:t>
      </w:r>
    </w:p>
    <w:p w14:paraId="218A3E4A" w14:textId="4F1FBFFA" w:rsidR="008A76D5" w:rsidRDefault="008A76D5" w:rsidP="00E350C7"/>
    <w:p w14:paraId="07C6CED8" w14:textId="77DF9F4B" w:rsidR="0036407B" w:rsidRDefault="0036407B" w:rsidP="0036407B">
      <w:pPr>
        <w:pStyle w:val="Heading2"/>
      </w:pPr>
      <w:r>
        <w:lastRenderedPageBreak/>
        <w:t xml:space="preserve">Test Case </w:t>
      </w:r>
      <w:r w:rsidR="0002209E">
        <w:t>5</w:t>
      </w:r>
      <w:r>
        <w:t xml:space="preserve">: </w:t>
      </w:r>
      <w:r w:rsidR="005F4A5A">
        <w:t>GPL-2.0</w:t>
      </w:r>
    </w:p>
    <w:p w14:paraId="3C9A93BA" w14:textId="70E64369" w:rsidR="0036407B" w:rsidRDefault="0036407B" w:rsidP="0036407B">
      <w:r w:rsidRPr="00E034D9">
        <w:rPr>
          <w:b/>
          <w:bCs/>
        </w:rPr>
        <w:t>Requirement:</w:t>
      </w:r>
      <w:r>
        <w:t xml:space="preserve"> Req</w:t>
      </w:r>
      <w:r>
        <w:t>4</w:t>
      </w:r>
    </w:p>
    <w:p w14:paraId="633DC5D9" w14:textId="4853CC2F" w:rsidR="0036407B" w:rsidRPr="0036407B" w:rsidRDefault="0036407B" w:rsidP="0036407B">
      <w:pPr>
        <w:rPr>
          <w:b/>
          <w:bCs/>
        </w:rPr>
      </w:pPr>
      <w:r w:rsidRPr="00E034D9">
        <w:rPr>
          <w:b/>
          <w:bCs/>
        </w:rPr>
        <w:t xml:space="preserve">Scenario: </w:t>
      </w:r>
      <w:r>
        <w:t>The source code should be released under GPL-2.0</w:t>
      </w:r>
    </w:p>
    <w:p w14:paraId="37AC2CC1" w14:textId="77777777" w:rsidR="0036407B" w:rsidRPr="00E034D9" w:rsidRDefault="0036407B" w:rsidP="0036407B"/>
    <w:p w14:paraId="64A1350F" w14:textId="77777777" w:rsidR="0036407B" w:rsidRPr="00ED34B7" w:rsidRDefault="0036407B" w:rsidP="0036407B">
      <w:pPr>
        <w:rPr>
          <w:b/>
          <w:bCs/>
        </w:rPr>
      </w:pPr>
      <w:r w:rsidRPr="00ED34B7">
        <w:rPr>
          <w:b/>
          <w:bCs/>
        </w:rPr>
        <w:t>Precondition:</w:t>
      </w:r>
      <w:r>
        <w:rPr>
          <w:b/>
          <w:bCs/>
        </w:rPr>
        <w:t xml:space="preserve"> </w:t>
      </w:r>
      <w:r>
        <w:t>A web server has been started.</w:t>
      </w:r>
    </w:p>
    <w:p w14:paraId="177D5A71" w14:textId="77777777" w:rsidR="0036407B" w:rsidRDefault="0036407B" w:rsidP="0036407B">
      <w:pPr>
        <w:rPr>
          <w:b/>
          <w:bCs/>
        </w:rPr>
      </w:pPr>
      <w:r w:rsidRPr="00ED34B7">
        <w:rPr>
          <w:b/>
          <w:bCs/>
        </w:rPr>
        <w:t>Test Steps:</w:t>
      </w:r>
    </w:p>
    <w:p w14:paraId="3F035A4C" w14:textId="3D3333E3" w:rsidR="0036407B" w:rsidRDefault="0036407B" w:rsidP="0036407B">
      <w:pPr>
        <w:pStyle w:val="ListParagraph"/>
        <w:numPr>
          <w:ilvl w:val="0"/>
          <w:numId w:val="26"/>
        </w:numPr>
      </w:pPr>
      <w:r>
        <w:t>Check LICENSE file</w:t>
      </w:r>
      <w:r>
        <w:t>.</w:t>
      </w:r>
    </w:p>
    <w:p w14:paraId="23C06F74" w14:textId="77777777" w:rsidR="0036407B" w:rsidRPr="00ED34B7" w:rsidRDefault="0036407B" w:rsidP="0036407B">
      <w:pPr>
        <w:rPr>
          <w:b/>
          <w:bCs/>
        </w:rPr>
      </w:pPr>
      <w:r w:rsidRPr="00ED34B7">
        <w:rPr>
          <w:b/>
          <w:bCs/>
        </w:rPr>
        <w:t>Expected Results:</w:t>
      </w:r>
    </w:p>
    <w:p w14:paraId="7F217992" w14:textId="1A0E987F" w:rsidR="0036407B" w:rsidRDefault="0036407B" w:rsidP="0036407B">
      <w:r>
        <w:t>GPL-2.0 (General Public License, version 2)</w:t>
      </w:r>
    </w:p>
    <w:p w14:paraId="4241C382" w14:textId="25EEAAA8" w:rsidR="0036407B" w:rsidRDefault="0036407B" w:rsidP="0036407B">
      <w:pPr>
        <w:rPr>
          <w:b/>
          <w:bCs/>
          <w:color w:val="FF0000"/>
        </w:rPr>
      </w:pPr>
      <w:r w:rsidRPr="00ED34B7">
        <w:rPr>
          <w:b/>
          <w:bCs/>
        </w:rPr>
        <w:t>Actual Results:</w:t>
      </w:r>
      <w:r>
        <w:t xml:space="preserve"> </w:t>
      </w:r>
      <w:r w:rsidRPr="0036407B">
        <w:rPr>
          <w:b/>
          <w:bCs/>
          <w:color w:val="FF0000"/>
        </w:rPr>
        <w:t>Fail</w:t>
      </w:r>
    </w:p>
    <w:p w14:paraId="5015C80C" w14:textId="40403B12" w:rsidR="0036407B" w:rsidRPr="0036407B" w:rsidRDefault="0036407B" w:rsidP="0036407B">
      <w:pPr>
        <w:rPr>
          <w:color w:val="auto"/>
        </w:rPr>
      </w:pPr>
      <w:r w:rsidRPr="0036407B">
        <w:rPr>
          <w:color w:val="auto"/>
        </w:rPr>
        <w:t>MIT</w:t>
      </w:r>
      <w:r>
        <w:rPr>
          <w:color w:val="auto"/>
        </w:rPr>
        <w:t xml:space="preserve"> (Massachusetts Institute of Technology License)</w:t>
      </w:r>
    </w:p>
    <w:p w14:paraId="29783DD6" w14:textId="04E8FD82" w:rsidR="0036407B" w:rsidRPr="00E350C7" w:rsidRDefault="0036407B" w:rsidP="0036407B">
      <w:r w:rsidRPr="0036407B">
        <w:rPr>
          <w:noProof/>
        </w:rPr>
        <w:drawing>
          <wp:inline distT="0" distB="0" distL="0" distR="0" wp14:anchorId="795211A1" wp14:editId="11201BFB">
            <wp:extent cx="4733925" cy="345376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C499" w14:textId="77777777" w:rsidR="0036407B" w:rsidRPr="00E350C7" w:rsidRDefault="0036407B" w:rsidP="00E350C7"/>
    <w:sectPr w:rsidR="0036407B" w:rsidRPr="00E350C7" w:rsidSect="00C511D3">
      <w:footerReference w:type="default" r:id="rId23"/>
      <w:headerReference w:type="first" r:id="rId24"/>
      <w:footerReference w:type="first" r:id="rId25"/>
      <w:pgSz w:w="11906" w:h="16838" w:code="9"/>
      <w:pgMar w:top="2268" w:right="1701" w:bottom="2155" w:left="275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8B5F0" w14:textId="77777777" w:rsidR="0065307E" w:rsidRDefault="0065307E" w:rsidP="00AE0C5E">
      <w:r>
        <w:separator/>
      </w:r>
    </w:p>
  </w:endnote>
  <w:endnote w:type="continuationSeparator" w:id="0">
    <w:p w14:paraId="3C214FBC" w14:textId="77777777" w:rsidR="0065307E" w:rsidRDefault="0065307E" w:rsidP="00AE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3E0DF" w14:textId="77777777" w:rsidR="00F37885" w:rsidRDefault="00F37885" w:rsidP="00AE0C5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6BB68" w14:textId="77777777" w:rsidR="00F37885" w:rsidRDefault="00F37885" w:rsidP="00AE0C5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4049F1" w14:textId="77777777" w:rsidR="00F37885" w:rsidRDefault="00F37885" w:rsidP="00AE0C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110E4" w14:textId="77777777" w:rsidR="00F37885" w:rsidRDefault="00F37885" w:rsidP="00AE0C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94B24" w14:textId="77777777" w:rsidR="00F37885" w:rsidRDefault="00F37885" w:rsidP="00AE0C5E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26665D2" wp14:editId="1D5CEF0D">
              <wp:simplePos x="0" y="0"/>
              <wp:positionH relativeFrom="column">
                <wp:posOffset>2762250</wp:posOffset>
              </wp:positionH>
              <wp:positionV relativeFrom="paragraph">
                <wp:posOffset>45085</wp:posOffset>
              </wp:positionV>
              <wp:extent cx="635" cy="612000"/>
              <wp:effectExtent l="0" t="0" r="37465" b="36195"/>
              <wp:wrapNone/>
              <wp:docPr id="26" name="Rak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" cy="61200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750E8" id="Rak 26" o:spid="_x0000_s1026" style="position:absolute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5pt,3.55pt" to="217.5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" strokecolor="black [3213]" strokeweight="1pt">
              <v:stroke joinstyle="miter"/>
            </v:line>
          </w:pict>
        </mc:Fallback>
      </mc:AlternateContent>
    </w:r>
    <w:r>
      <w:rPr>
        <w:noProof/>
        <w:lang w:eastAsia="sv-SE"/>
      </w:rPr>
      <w:drawing>
        <wp:anchor distT="0" distB="0" distL="114300" distR="114300" simplePos="0" relativeHeight="251668480" behindDoc="1" locked="0" layoutInCell="1" allowOverlap="1" wp14:anchorId="114B7D53" wp14:editId="18138417">
          <wp:simplePos x="0" y="0"/>
          <wp:positionH relativeFrom="column">
            <wp:posOffset>-3180080</wp:posOffset>
          </wp:positionH>
          <wp:positionV relativeFrom="paragraph">
            <wp:posOffset>-3946525</wp:posOffset>
          </wp:positionV>
          <wp:extent cx="5418000" cy="6372000"/>
          <wp:effectExtent l="0" t="0" r="0" b="3810"/>
          <wp:wrapNone/>
          <wp:docPr id="36" name="Bildobjekt 36" descr="MM_Pi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MM_Pil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8000" cy="637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0492AC" w14:textId="77777777" w:rsidR="00F37885" w:rsidRDefault="00F37885" w:rsidP="00AE0C5E"/>
  <w:p w14:paraId="677BAE38" w14:textId="77777777" w:rsidR="00F37885" w:rsidRDefault="00F37885" w:rsidP="00AE0C5E">
    <w:pPr>
      <w:pStyle w:val="Footer"/>
    </w:pPr>
  </w:p>
  <w:p w14:paraId="0ED77D1A" w14:textId="77777777" w:rsidR="00F37885" w:rsidRDefault="00F37885" w:rsidP="00AE0C5E">
    <w:pPr>
      <w:pStyle w:val="Footer"/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FBF1CE7" wp14:editId="21C4ACC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97815" cy="208280"/>
              <wp:effectExtent l="0" t="0" r="0" b="0"/>
              <wp:wrapSquare wrapText="bothSides"/>
              <wp:docPr id="18" name="Textrut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81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FF264F3" w14:textId="77777777" w:rsidR="00F37885" w:rsidRPr="007C40A6" w:rsidRDefault="00F37885" w:rsidP="00AE0C5E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BF1CE7" id="_x0000_t202" coordsize="21600,21600" o:spt="202" path="m,l,21600r21600,l21600,xe">
              <v:stroke joinstyle="miter"/>
              <v:path gradientshapeok="t" o:connecttype="rect"/>
            </v:shapetype>
            <v:shape id="Textruta 18" o:spid="_x0000_s1028" type="#_x0000_t202" style="position:absolute;margin-left:0;margin-top:0;width:23.45pt;height:16.4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" filled="f" stroked="f">
              <v:textbox style="mso-fit-shape-to-text:t">
                <w:txbxContent>
                  <w:p w14:paraId="4FF264F3" w14:textId="77777777" w:rsidR="00F37885" w:rsidRPr="007C40A6" w:rsidRDefault="00F37885" w:rsidP="00AE0C5E">
                    <w:pPr>
                      <w:pStyle w:val="Footer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1B1C3" w14:textId="77777777" w:rsidR="00F37885" w:rsidRDefault="00F37885" w:rsidP="00AE0C5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0F054" w14:textId="77777777" w:rsidR="00F37885" w:rsidRDefault="00F37885" w:rsidP="00AE0C5E">
    <w:pPr>
      <w:pStyle w:val="Footer"/>
    </w:pPr>
    <w:r>
      <w:t>Sida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(</w:t>
    </w:r>
    <w:fldSimple w:instr=" NUMPAGES   \* MERGEFORMAT ">
      <w:r>
        <w:rPr>
          <w:noProof/>
        </w:rPr>
        <w:t>5</w:t>
      </w:r>
    </w:fldSimple>
    <w:r>
      <w:t>)</w:t>
    </w:r>
  </w:p>
  <w:p w14:paraId="2B00B2F0" w14:textId="77777777" w:rsidR="00F37885" w:rsidRDefault="00F37885" w:rsidP="00AE0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D9BC2" w14:textId="77777777" w:rsidR="0065307E" w:rsidRDefault="0065307E" w:rsidP="00AE0C5E">
      <w:r>
        <w:separator/>
      </w:r>
    </w:p>
  </w:footnote>
  <w:footnote w:type="continuationSeparator" w:id="0">
    <w:p w14:paraId="209E0179" w14:textId="77777777" w:rsidR="0065307E" w:rsidRDefault="0065307E" w:rsidP="00AE0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7C223" w14:textId="77777777" w:rsidR="00F37885" w:rsidRDefault="00F37885" w:rsidP="00AE0C5E">
    <w:pPr>
      <w:pStyle w:val="Header"/>
    </w:pPr>
    <w:r>
      <w:rPr>
        <w:noProof/>
        <w:lang w:eastAsia="sv-SE"/>
      </w:rPr>
      <w:drawing>
        <wp:anchor distT="0" distB="0" distL="114300" distR="114300" simplePos="0" relativeHeight="251664384" behindDoc="0" locked="1" layoutInCell="1" allowOverlap="1" wp14:anchorId="39AC918E" wp14:editId="2C58C9B5">
          <wp:simplePos x="0" y="0"/>
          <wp:positionH relativeFrom="page">
            <wp:posOffset>363855</wp:posOffset>
          </wp:positionH>
          <wp:positionV relativeFrom="page">
            <wp:posOffset>363855</wp:posOffset>
          </wp:positionV>
          <wp:extent cx="270000" cy="360000"/>
          <wp:effectExtent l="0" t="0" r="0" b="2540"/>
          <wp:wrapNone/>
          <wp:docPr id="24" name="Symbo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nu_wordmark_symbol_kalmar_vaxjo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sv-SE"/>
      </w:rPr>
      <w:drawing>
        <wp:anchor distT="0" distB="0" distL="114300" distR="114300" simplePos="0" relativeHeight="251663360" behindDoc="0" locked="1" layoutInCell="1" allowOverlap="1" wp14:anchorId="653EE56A" wp14:editId="38F40A58">
          <wp:simplePos x="0" y="0"/>
          <wp:positionH relativeFrom="page">
            <wp:posOffset>1746250</wp:posOffset>
          </wp:positionH>
          <wp:positionV relativeFrom="page">
            <wp:posOffset>360045</wp:posOffset>
          </wp:positionV>
          <wp:extent cx="2383200" cy="396000"/>
          <wp:effectExtent l="0" t="0" r="0" b="4445"/>
          <wp:wrapNone/>
          <wp:docPr id="27" name="Logoty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nu_wordmark_kalmar_vaxjo_cmy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32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B55AB" w14:textId="77777777" w:rsidR="00F37885" w:rsidRDefault="00F37885" w:rsidP="00AE0C5E">
    <w:pPr>
      <w:pStyle w:val="Header"/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053DAEF5" wp14:editId="2A6DB071">
              <wp:simplePos x="0" y="0"/>
              <wp:positionH relativeFrom="page">
                <wp:posOffset>1674495</wp:posOffset>
              </wp:positionH>
              <wp:positionV relativeFrom="page">
                <wp:posOffset>360045</wp:posOffset>
              </wp:positionV>
              <wp:extent cx="0" cy="1656000"/>
              <wp:effectExtent l="0" t="0" r="38100" b="20955"/>
              <wp:wrapNone/>
              <wp:docPr id="3" name="Rak koppli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656000"/>
                      </a:xfrm>
                      <a:prstGeom prst="line">
                        <a:avLst/>
                      </a:prstGeom>
                      <a:ln>
                        <a:solidFill>
                          <a:srgbClr val="231F2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94A4B3" id="Rak koppling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1.85pt,28.35pt" to="131.85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" strokecolor="#231f20" strokeweight=".5pt">
              <v:stroke joinstyle="miter"/>
              <w10:wrap anchorx="page" anchory="page"/>
              <w10:anchorlock/>
            </v:line>
          </w:pict>
        </mc:Fallback>
      </mc:AlternateContent>
    </w:r>
    <w:r>
      <w:rPr>
        <w:noProof/>
        <w:lang w:eastAsia="sv-SE"/>
      </w:rPr>
      <w:drawing>
        <wp:anchor distT="0" distB="0" distL="114300" distR="114300" simplePos="0" relativeHeight="251671552" behindDoc="0" locked="1" layoutInCell="1" allowOverlap="1" wp14:anchorId="4D16A4CF" wp14:editId="78BD7728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270000" cy="360000"/>
          <wp:effectExtent l="0" t="0" r="0" b="2540"/>
          <wp:wrapNone/>
          <wp:docPr id="30" name="Symbo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nu_wordmark_symbol_kalmar_vaxjo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sv-SE"/>
      </w:rPr>
      <w:drawing>
        <wp:anchor distT="0" distB="0" distL="114300" distR="114300" simplePos="0" relativeHeight="251670528" behindDoc="0" locked="1" layoutInCell="1" allowOverlap="1" wp14:anchorId="17913132" wp14:editId="381901CA">
          <wp:simplePos x="0" y="0"/>
          <wp:positionH relativeFrom="page">
            <wp:posOffset>1746250</wp:posOffset>
          </wp:positionH>
          <wp:positionV relativeFrom="page">
            <wp:posOffset>360045</wp:posOffset>
          </wp:positionV>
          <wp:extent cx="2383200" cy="396000"/>
          <wp:effectExtent l="0" t="0" r="0" b="4445"/>
          <wp:wrapNone/>
          <wp:docPr id="32" name="Logoty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nu_wordmark_kalmar_vaxjo_cmy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32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D2EFC" w14:textId="77777777" w:rsidR="00F37885" w:rsidRDefault="00F37885" w:rsidP="00AE0C5E">
    <w:pPr>
      <w:pStyle w:val="Header"/>
    </w:pPr>
    <w:r>
      <w:rPr>
        <w:noProof/>
        <w:lang w:eastAsia="sv-SE"/>
      </w:rPr>
      <w:drawing>
        <wp:anchor distT="0" distB="0" distL="114300" distR="114300" simplePos="0" relativeHeight="251675648" behindDoc="0" locked="1" layoutInCell="1" allowOverlap="1" wp14:anchorId="11240BA2" wp14:editId="2EDEFD13">
          <wp:simplePos x="0" y="0"/>
          <wp:positionH relativeFrom="page">
            <wp:posOffset>306070</wp:posOffset>
          </wp:positionH>
          <wp:positionV relativeFrom="page">
            <wp:posOffset>360045</wp:posOffset>
          </wp:positionV>
          <wp:extent cx="288000" cy="392400"/>
          <wp:effectExtent l="0" t="0" r="0" b="8255"/>
          <wp:wrapNone/>
          <wp:docPr id="15" name="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nu_wordmark_symbol_kalmar_vaxjo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39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sv-SE"/>
      </w:rPr>
      <w:drawing>
        <wp:anchor distT="0" distB="0" distL="114300" distR="114300" simplePos="0" relativeHeight="251674624" behindDoc="0" locked="1" layoutInCell="1" allowOverlap="1" wp14:anchorId="3B9F96B9" wp14:editId="7466025B">
          <wp:simplePos x="0" y="0"/>
          <wp:positionH relativeFrom="page">
            <wp:posOffset>1743075</wp:posOffset>
          </wp:positionH>
          <wp:positionV relativeFrom="page">
            <wp:posOffset>373380</wp:posOffset>
          </wp:positionV>
          <wp:extent cx="2167200" cy="396000"/>
          <wp:effectExtent l="0" t="0" r="0" b="4445"/>
          <wp:wrapNone/>
          <wp:docPr id="16" name="Logoty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nu_wordmark_kalmar_vaxjo_cmy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72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2A02288" w14:textId="77777777" w:rsidR="00F37885" w:rsidRDefault="00F37885" w:rsidP="00AE0C5E">
    <w:pPr>
      <w:pStyle w:val="Header"/>
    </w:pPr>
  </w:p>
  <w:p w14:paraId="3459A2F5" w14:textId="77777777" w:rsidR="00F37885" w:rsidRDefault="00F37885" w:rsidP="00AE0C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6BA58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56A86"/>
    <w:multiLevelType w:val="multilevel"/>
    <w:tmpl w:val="90E8A6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0FD0BDE"/>
    <w:multiLevelType w:val="hybridMultilevel"/>
    <w:tmpl w:val="E7F2F2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8492A"/>
    <w:multiLevelType w:val="hybridMultilevel"/>
    <w:tmpl w:val="BC020D4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D7E86"/>
    <w:multiLevelType w:val="hybridMultilevel"/>
    <w:tmpl w:val="32C407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C245B"/>
    <w:multiLevelType w:val="hybridMultilevel"/>
    <w:tmpl w:val="BACA47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87DA0"/>
    <w:multiLevelType w:val="hybridMultilevel"/>
    <w:tmpl w:val="3A900986"/>
    <w:lvl w:ilvl="0" w:tplc="4E6E312E">
      <w:start w:val="1"/>
      <w:numFmt w:val="lowerLetter"/>
      <w:lvlText w:val="2%1."/>
      <w:lvlJc w:val="left"/>
      <w:pPr>
        <w:ind w:left="720" w:hanging="360"/>
      </w:pPr>
      <w:rPr>
        <w:rFonts w:hint="default"/>
      </w:r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06BE9"/>
    <w:multiLevelType w:val="hybridMultilevel"/>
    <w:tmpl w:val="32C407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A76AD"/>
    <w:multiLevelType w:val="hybridMultilevel"/>
    <w:tmpl w:val="D6BEB30A"/>
    <w:lvl w:ilvl="0" w:tplc="8F4AB1FA">
      <w:start w:val="1"/>
      <w:numFmt w:val="lowerLetter"/>
      <w:lvlText w:val="2%1."/>
      <w:lvlJc w:val="left"/>
      <w:pPr>
        <w:ind w:left="720" w:hanging="360"/>
      </w:pPr>
      <w:rPr>
        <w:rFonts w:hint="default"/>
      </w:r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F5C5D"/>
    <w:multiLevelType w:val="hybridMultilevel"/>
    <w:tmpl w:val="376A4B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646F5"/>
    <w:multiLevelType w:val="hybridMultilevel"/>
    <w:tmpl w:val="32C407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5411F"/>
    <w:multiLevelType w:val="hybridMultilevel"/>
    <w:tmpl w:val="0066C6D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77691"/>
    <w:multiLevelType w:val="hybridMultilevel"/>
    <w:tmpl w:val="E6667EBE"/>
    <w:lvl w:ilvl="0" w:tplc="18A60A72">
      <w:start w:val="4"/>
      <w:numFmt w:val="lowerLetter"/>
      <w:lvlText w:val="4%1."/>
      <w:lvlJc w:val="left"/>
      <w:pPr>
        <w:ind w:left="720" w:hanging="360"/>
      </w:pPr>
      <w:rPr>
        <w:rFonts w:hint="default"/>
      </w:r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C417D"/>
    <w:multiLevelType w:val="hybridMultilevel"/>
    <w:tmpl w:val="BACA47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D447F"/>
    <w:multiLevelType w:val="hybridMultilevel"/>
    <w:tmpl w:val="0AE43C82"/>
    <w:lvl w:ilvl="0" w:tplc="313C3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D6C1D"/>
    <w:multiLevelType w:val="hybridMultilevel"/>
    <w:tmpl w:val="32C407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D650D"/>
    <w:multiLevelType w:val="hybridMultilevel"/>
    <w:tmpl w:val="32C407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850DF"/>
    <w:multiLevelType w:val="hybridMultilevel"/>
    <w:tmpl w:val="8A42A0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F1604B"/>
    <w:multiLevelType w:val="hybridMultilevel"/>
    <w:tmpl w:val="BACA47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87A16"/>
    <w:multiLevelType w:val="hybridMultilevel"/>
    <w:tmpl w:val="8A42A0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6711E"/>
    <w:multiLevelType w:val="hybridMultilevel"/>
    <w:tmpl w:val="02DE636E"/>
    <w:lvl w:ilvl="0" w:tplc="18A60A72">
      <w:start w:val="4"/>
      <w:numFmt w:val="lowerLetter"/>
      <w:lvlText w:val="4%1."/>
      <w:lvlJc w:val="left"/>
      <w:pPr>
        <w:ind w:left="720" w:hanging="360"/>
      </w:pPr>
      <w:rPr>
        <w:rFonts w:hint="default"/>
      </w:r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500A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475599"/>
    <w:multiLevelType w:val="hybridMultilevel"/>
    <w:tmpl w:val="0AE43C82"/>
    <w:lvl w:ilvl="0" w:tplc="313C3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223D2"/>
    <w:multiLevelType w:val="hybridMultilevel"/>
    <w:tmpl w:val="E2A8E43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6F03FB"/>
    <w:multiLevelType w:val="hybridMultilevel"/>
    <w:tmpl w:val="D6BEB30A"/>
    <w:lvl w:ilvl="0" w:tplc="8F4AB1FA">
      <w:start w:val="1"/>
      <w:numFmt w:val="lowerLetter"/>
      <w:lvlText w:val="2%1."/>
      <w:lvlJc w:val="left"/>
      <w:pPr>
        <w:ind w:left="720" w:hanging="360"/>
      </w:pPr>
      <w:rPr>
        <w:rFonts w:hint="default"/>
      </w:r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B2944"/>
    <w:multiLevelType w:val="hybridMultilevel"/>
    <w:tmpl w:val="32C407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1"/>
  </w:num>
  <w:num w:numId="5">
    <w:abstractNumId w:val="9"/>
  </w:num>
  <w:num w:numId="6">
    <w:abstractNumId w:val="7"/>
  </w:num>
  <w:num w:numId="7">
    <w:abstractNumId w:val="11"/>
  </w:num>
  <w:num w:numId="8">
    <w:abstractNumId w:val="20"/>
  </w:num>
  <w:num w:numId="9">
    <w:abstractNumId w:val="12"/>
  </w:num>
  <w:num w:numId="10">
    <w:abstractNumId w:val="6"/>
  </w:num>
  <w:num w:numId="11">
    <w:abstractNumId w:val="3"/>
  </w:num>
  <w:num w:numId="12">
    <w:abstractNumId w:val="10"/>
  </w:num>
  <w:num w:numId="13">
    <w:abstractNumId w:val="22"/>
  </w:num>
  <w:num w:numId="14">
    <w:abstractNumId w:val="8"/>
  </w:num>
  <w:num w:numId="15">
    <w:abstractNumId w:val="23"/>
  </w:num>
  <w:num w:numId="16">
    <w:abstractNumId w:val="17"/>
  </w:num>
  <w:num w:numId="17">
    <w:abstractNumId w:val="16"/>
  </w:num>
  <w:num w:numId="18">
    <w:abstractNumId w:val="4"/>
  </w:num>
  <w:num w:numId="19">
    <w:abstractNumId w:val="19"/>
  </w:num>
  <w:num w:numId="20">
    <w:abstractNumId w:val="25"/>
  </w:num>
  <w:num w:numId="21">
    <w:abstractNumId w:val="15"/>
  </w:num>
  <w:num w:numId="22">
    <w:abstractNumId w:val="5"/>
  </w:num>
  <w:num w:numId="23">
    <w:abstractNumId w:val="14"/>
  </w:num>
  <w:num w:numId="24">
    <w:abstractNumId w:val="18"/>
  </w:num>
  <w:num w:numId="25">
    <w:abstractNumId w:val="2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C7"/>
    <w:rsid w:val="0002209E"/>
    <w:rsid w:val="00024CB9"/>
    <w:rsid w:val="00045595"/>
    <w:rsid w:val="000462DE"/>
    <w:rsid w:val="00053690"/>
    <w:rsid w:val="00055622"/>
    <w:rsid w:val="0006597E"/>
    <w:rsid w:val="0008327E"/>
    <w:rsid w:val="000B4C66"/>
    <w:rsid w:val="000C7A07"/>
    <w:rsid w:val="000D3DBB"/>
    <w:rsid w:val="000D71E1"/>
    <w:rsid w:val="00106D2F"/>
    <w:rsid w:val="00110B6C"/>
    <w:rsid w:val="0014027A"/>
    <w:rsid w:val="00144FBF"/>
    <w:rsid w:val="00183F4C"/>
    <w:rsid w:val="00185251"/>
    <w:rsid w:val="001B15B4"/>
    <w:rsid w:val="001E70F8"/>
    <w:rsid w:val="001F6AC1"/>
    <w:rsid w:val="00246D49"/>
    <w:rsid w:val="00254791"/>
    <w:rsid w:val="00255E2B"/>
    <w:rsid w:val="002A30FE"/>
    <w:rsid w:val="002A67EE"/>
    <w:rsid w:val="0030518C"/>
    <w:rsid w:val="003215A2"/>
    <w:rsid w:val="003239E4"/>
    <w:rsid w:val="0036407B"/>
    <w:rsid w:val="003B0DC9"/>
    <w:rsid w:val="003E160A"/>
    <w:rsid w:val="003F4CB5"/>
    <w:rsid w:val="0040428C"/>
    <w:rsid w:val="00407B8F"/>
    <w:rsid w:val="004610B7"/>
    <w:rsid w:val="004614D1"/>
    <w:rsid w:val="00466EF9"/>
    <w:rsid w:val="004A1D63"/>
    <w:rsid w:val="004D0BD2"/>
    <w:rsid w:val="004D5920"/>
    <w:rsid w:val="004E2495"/>
    <w:rsid w:val="00510BEA"/>
    <w:rsid w:val="005244DA"/>
    <w:rsid w:val="00540FB9"/>
    <w:rsid w:val="00556980"/>
    <w:rsid w:val="00573C80"/>
    <w:rsid w:val="0057646F"/>
    <w:rsid w:val="00595C48"/>
    <w:rsid w:val="00597261"/>
    <w:rsid w:val="005A1981"/>
    <w:rsid w:val="005A4295"/>
    <w:rsid w:val="005B0F94"/>
    <w:rsid w:val="005B49D4"/>
    <w:rsid w:val="005F4A5A"/>
    <w:rsid w:val="0060242D"/>
    <w:rsid w:val="0061640B"/>
    <w:rsid w:val="00621EBA"/>
    <w:rsid w:val="00641B68"/>
    <w:rsid w:val="0064769B"/>
    <w:rsid w:val="0065307E"/>
    <w:rsid w:val="00656496"/>
    <w:rsid w:val="00672873"/>
    <w:rsid w:val="00675511"/>
    <w:rsid w:val="00683EFB"/>
    <w:rsid w:val="006A0177"/>
    <w:rsid w:val="006A669F"/>
    <w:rsid w:val="006B0F26"/>
    <w:rsid w:val="006B1171"/>
    <w:rsid w:val="006F76DF"/>
    <w:rsid w:val="0072333E"/>
    <w:rsid w:val="00736DD7"/>
    <w:rsid w:val="00737CD7"/>
    <w:rsid w:val="0077690C"/>
    <w:rsid w:val="00781311"/>
    <w:rsid w:val="0078347B"/>
    <w:rsid w:val="007A1FBF"/>
    <w:rsid w:val="007D7822"/>
    <w:rsid w:val="007E36F0"/>
    <w:rsid w:val="007F4291"/>
    <w:rsid w:val="008142E4"/>
    <w:rsid w:val="008257E2"/>
    <w:rsid w:val="00837AB5"/>
    <w:rsid w:val="00841984"/>
    <w:rsid w:val="00860659"/>
    <w:rsid w:val="008931BA"/>
    <w:rsid w:val="0089612F"/>
    <w:rsid w:val="008A76D5"/>
    <w:rsid w:val="008C7EF9"/>
    <w:rsid w:val="008E2A17"/>
    <w:rsid w:val="008F244C"/>
    <w:rsid w:val="00902EF0"/>
    <w:rsid w:val="00942E57"/>
    <w:rsid w:val="0098678C"/>
    <w:rsid w:val="009A6E85"/>
    <w:rsid w:val="009E31C3"/>
    <w:rsid w:val="009F3439"/>
    <w:rsid w:val="00A00D12"/>
    <w:rsid w:val="00A221BB"/>
    <w:rsid w:val="00A30139"/>
    <w:rsid w:val="00A32542"/>
    <w:rsid w:val="00A37B2E"/>
    <w:rsid w:val="00A41468"/>
    <w:rsid w:val="00A50CF7"/>
    <w:rsid w:val="00A52332"/>
    <w:rsid w:val="00A60AEA"/>
    <w:rsid w:val="00AD1C4C"/>
    <w:rsid w:val="00AE0C5E"/>
    <w:rsid w:val="00B0239C"/>
    <w:rsid w:val="00B047D5"/>
    <w:rsid w:val="00B53934"/>
    <w:rsid w:val="00BA769E"/>
    <w:rsid w:val="00BC6607"/>
    <w:rsid w:val="00BE1A3B"/>
    <w:rsid w:val="00BE4F99"/>
    <w:rsid w:val="00BF09FD"/>
    <w:rsid w:val="00C0564B"/>
    <w:rsid w:val="00C23CC9"/>
    <w:rsid w:val="00C27697"/>
    <w:rsid w:val="00C31554"/>
    <w:rsid w:val="00C511D3"/>
    <w:rsid w:val="00C524B9"/>
    <w:rsid w:val="00C62B7D"/>
    <w:rsid w:val="00C67A15"/>
    <w:rsid w:val="00C81A8F"/>
    <w:rsid w:val="00C942D8"/>
    <w:rsid w:val="00CA6A49"/>
    <w:rsid w:val="00CA716B"/>
    <w:rsid w:val="00CC43F6"/>
    <w:rsid w:val="00D046E3"/>
    <w:rsid w:val="00D24665"/>
    <w:rsid w:val="00D51369"/>
    <w:rsid w:val="00D57E89"/>
    <w:rsid w:val="00D7406C"/>
    <w:rsid w:val="00DA23CB"/>
    <w:rsid w:val="00DD699C"/>
    <w:rsid w:val="00DE54D2"/>
    <w:rsid w:val="00DF07AA"/>
    <w:rsid w:val="00E034D9"/>
    <w:rsid w:val="00E22CF6"/>
    <w:rsid w:val="00E26422"/>
    <w:rsid w:val="00E350C7"/>
    <w:rsid w:val="00E531FB"/>
    <w:rsid w:val="00EB2300"/>
    <w:rsid w:val="00EB23CD"/>
    <w:rsid w:val="00EC09DC"/>
    <w:rsid w:val="00EC40CE"/>
    <w:rsid w:val="00ED34B7"/>
    <w:rsid w:val="00EF448E"/>
    <w:rsid w:val="00F054A7"/>
    <w:rsid w:val="00F30BF9"/>
    <w:rsid w:val="00F37885"/>
    <w:rsid w:val="00F45EFE"/>
    <w:rsid w:val="00F47C48"/>
    <w:rsid w:val="00F61EB7"/>
    <w:rsid w:val="00F82AE7"/>
    <w:rsid w:val="00F8431E"/>
    <w:rsid w:val="00F87F1B"/>
    <w:rsid w:val="00FA2055"/>
    <w:rsid w:val="00FB10BE"/>
    <w:rsid w:val="00FB1AAF"/>
    <w:rsid w:val="00FD3CAE"/>
    <w:rsid w:val="00FD4D9F"/>
    <w:rsid w:val="00FF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76C5A"/>
  <w15:chartTrackingRefBased/>
  <w15:docId w15:val="{FAF7532F-B354-44C5-BD07-B2C4C1EA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E0C5E"/>
    <w:pPr>
      <w:spacing w:after="0" w:line="360" w:lineRule="auto"/>
    </w:pPr>
    <w:rPr>
      <w:rFonts w:cstheme="minorHAnsi"/>
      <w:color w:val="000000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C5E"/>
    <w:pPr>
      <w:keepNext/>
      <w:keepLines/>
      <w:numPr>
        <w:numId w:val="4"/>
      </w:numPr>
      <w:outlineLvl w:val="0"/>
    </w:pPr>
    <w:rPr>
      <w:rFonts w:asciiTheme="majorHAnsi" w:eastAsiaTheme="majorEastAsia" w:hAnsiTheme="majorHAnsi" w:cstheme="majorHAnsi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0C5E"/>
    <w:pPr>
      <w:keepNext/>
      <w:keepLines/>
      <w:numPr>
        <w:ilvl w:val="1"/>
        <w:numId w:val="4"/>
      </w:numPr>
      <w:outlineLvl w:val="1"/>
    </w:pPr>
    <w:rPr>
      <w:rFonts w:asciiTheme="majorHAnsi" w:eastAsiaTheme="majorEastAsia" w:hAnsiTheme="majorHAnsi" w:cstheme="majorHAnsi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E0C5E"/>
    <w:pPr>
      <w:keepNext/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HAnsi"/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AE0C5E"/>
    <w:pPr>
      <w:keepNext/>
      <w:keepLines/>
      <w:numPr>
        <w:ilvl w:val="3"/>
        <w:numId w:val="4"/>
      </w:numPr>
      <w:outlineLvl w:val="3"/>
    </w:pPr>
    <w:rPr>
      <w:rFonts w:asciiTheme="majorHAnsi" w:eastAsiaTheme="majorEastAsia" w:hAnsiTheme="majorHAnsi" w:cstheme="majorHAns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171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17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7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7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17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A23CB"/>
    <w:pPr>
      <w:tabs>
        <w:tab w:val="left" w:pos="6804"/>
      </w:tabs>
      <w:spacing w:line="240" w:lineRule="auto"/>
      <w:ind w:right="-1332"/>
    </w:pPr>
  </w:style>
  <w:style w:type="character" w:customStyle="1" w:styleId="HeaderChar">
    <w:name w:val="Header Char"/>
    <w:basedOn w:val="DefaultParagraphFont"/>
    <w:link w:val="Header"/>
    <w:rsid w:val="00DA23CB"/>
    <w:rPr>
      <w:rFonts w:cstheme="minorHAnsi"/>
      <w:color w:val="00000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3CB"/>
    <w:pPr>
      <w:tabs>
        <w:tab w:val="center" w:pos="4513"/>
        <w:tab w:val="right" w:pos="9026"/>
      </w:tabs>
      <w:spacing w:line="18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A23CB"/>
    <w:rPr>
      <w:rFonts w:cstheme="minorHAnsi"/>
      <w:color w:val="000000"/>
      <w:sz w:val="16"/>
      <w:lang w:val="en-GB"/>
    </w:rPr>
  </w:style>
  <w:style w:type="table" w:styleId="TableGrid">
    <w:name w:val="Table Grid"/>
    <w:basedOn w:val="TableNormal"/>
    <w:uiPriority w:val="39"/>
    <w:rsid w:val="006B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0C5E"/>
    <w:rPr>
      <w:rFonts w:asciiTheme="majorHAnsi" w:eastAsiaTheme="majorEastAsia" w:hAnsiTheme="majorHAnsi" w:cstheme="majorHAnsi"/>
      <w:color w:val="000000"/>
      <w:sz w:val="3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E0C5E"/>
    <w:rPr>
      <w:rFonts w:asciiTheme="majorHAnsi" w:eastAsiaTheme="majorEastAsia" w:hAnsiTheme="majorHAnsi" w:cstheme="majorHAnsi"/>
      <w:color w:val="000000"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E0C5E"/>
    <w:rPr>
      <w:rFonts w:asciiTheme="majorHAnsi" w:eastAsiaTheme="majorEastAsia" w:hAnsiTheme="majorHAnsi" w:cstheme="majorHAnsi"/>
      <w:b/>
      <w:color w:val="00000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E0C5E"/>
    <w:rPr>
      <w:rFonts w:asciiTheme="majorHAnsi" w:eastAsiaTheme="majorEastAsia" w:hAnsiTheme="majorHAnsi" w:cstheme="majorHAnsi"/>
      <w:i/>
      <w:iCs/>
      <w:color w:val="000000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17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171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7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7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17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171"/>
    <w:pPr>
      <w:spacing w:after="200" w:line="240" w:lineRule="auto"/>
    </w:pPr>
    <w:rPr>
      <w:i/>
      <w:iCs/>
      <w:color w:val="74747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B117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5393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B117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5393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B1171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B1171"/>
    <w:rPr>
      <w:i/>
      <w:iCs/>
      <w:color w:val="auto"/>
    </w:rPr>
  </w:style>
  <w:style w:type="paragraph" w:styleId="NoSpacing">
    <w:name w:val="No Spacing"/>
    <w:uiPriority w:val="1"/>
    <w:rsid w:val="006B11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B117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5393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B117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5393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B11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B117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B117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B1171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B117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6B117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17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1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1FB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24665"/>
    <w:rPr>
      <w:color w:val="808080"/>
    </w:rPr>
  </w:style>
  <w:style w:type="paragraph" w:styleId="ListParagraph">
    <w:name w:val="List Paragraph"/>
    <w:basedOn w:val="Normal"/>
    <w:uiPriority w:val="34"/>
    <w:qFormat/>
    <w:rsid w:val="00F87F1B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F87F1B"/>
  </w:style>
  <w:style w:type="paragraph" w:customStyle="1" w:styleId="Dokumenttyp">
    <w:name w:val="Dokumenttyp"/>
    <w:basedOn w:val="Normal"/>
    <w:link w:val="DokumenttypChar"/>
    <w:rsid w:val="00BF09FD"/>
    <w:pPr>
      <w:spacing w:after="100"/>
    </w:pPr>
    <w:rPr>
      <w:sz w:val="44"/>
    </w:rPr>
  </w:style>
  <w:style w:type="paragraph" w:customStyle="1" w:styleId="Titel">
    <w:name w:val="Titel"/>
    <w:basedOn w:val="Dokumenttyp"/>
    <w:link w:val="TitelChar"/>
    <w:qFormat/>
    <w:rsid w:val="00BF09FD"/>
    <w:pPr>
      <w:spacing w:before="1440" w:after="0"/>
    </w:pPr>
    <w:rPr>
      <w:sz w:val="60"/>
      <w:szCs w:val="60"/>
    </w:rPr>
  </w:style>
  <w:style w:type="paragraph" w:customStyle="1" w:styleId="Frfattarruta">
    <w:name w:val="Författarruta"/>
    <w:basedOn w:val="Normal"/>
    <w:rsid w:val="00BF09FD"/>
    <w:rPr>
      <w:i/>
    </w:rPr>
  </w:style>
  <w:style w:type="paragraph" w:styleId="TOC1">
    <w:name w:val="toc 1"/>
    <w:basedOn w:val="Normal"/>
    <w:next w:val="Normal"/>
    <w:autoRedefine/>
    <w:uiPriority w:val="39"/>
    <w:unhideWhenUsed/>
    <w:rsid w:val="00BF09FD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F09FD"/>
    <w:pPr>
      <w:ind w:left="221"/>
    </w:pPr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BF09FD"/>
    <w:pPr>
      <w:ind w:left="442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53690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690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690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690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690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690"/>
    <w:pPr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511D3"/>
  </w:style>
  <w:style w:type="paragraph" w:customStyle="1" w:styleId="TitleLinnaeus">
    <w:name w:val="Title Linnaeus"/>
    <w:basedOn w:val="Titel"/>
    <w:link w:val="TitleLinnaeusChar"/>
    <w:qFormat/>
    <w:rsid w:val="0040428C"/>
  </w:style>
  <w:style w:type="character" w:customStyle="1" w:styleId="DokumenttypChar">
    <w:name w:val="Dokumenttyp Char"/>
    <w:basedOn w:val="DefaultParagraphFont"/>
    <w:link w:val="Dokumenttyp"/>
    <w:rsid w:val="0040428C"/>
    <w:rPr>
      <w:rFonts w:cstheme="minorHAnsi"/>
      <w:color w:val="000000"/>
      <w:sz w:val="44"/>
      <w:lang w:val="en-GB"/>
    </w:rPr>
  </w:style>
  <w:style w:type="character" w:customStyle="1" w:styleId="TitelChar">
    <w:name w:val="Titel Char"/>
    <w:basedOn w:val="DokumenttypChar"/>
    <w:link w:val="Titel"/>
    <w:rsid w:val="0040428C"/>
    <w:rPr>
      <w:rFonts w:cstheme="minorHAnsi"/>
      <w:color w:val="000000"/>
      <w:sz w:val="60"/>
      <w:szCs w:val="60"/>
      <w:lang w:val="en-GB"/>
    </w:rPr>
  </w:style>
  <w:style w:type="character" w:customStyle="1" w:styleId="TitleLinnaeusChar">
    <w:name w:val="Title Linnaeus Char"/>
    <w:basedOn w:val="TitelChar"/>
    <w:link w:val="TitleLinnaeus"/>
    <w:rsid w:val="0040428C"/>
    <w:rPr>
      <w:rFonts w:cstheme="minorHAnsi"/>
      <w:color w:val="000000"/>
      <w:sz w:val="60"/>
      <w:szCs w:val="6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8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"/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"/><Relationship Id="rId1" Type="http://schemas.openxmlformats.org/officeDocument/2006/relationships/image" Target="media/image1.tif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z\Downloads\Study\2DV610%20Software%20Testing\Assignment%202\xz222bb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94826C48C14F4C81A949A75A71F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41584-A8A8-4FE2-ADF4-430E9ADE0EE5}"/>
      </w:docPartPr>
      <w:docPartBody>
        <w:p w:rsidR="001F2FB8" w:rsidRDefault="00B515C5">
          <w:pPr>
            <w:pStyle w:val="F694826C48C14F4C81A949A75A71F655"/>
          </w:pPr>
          <w:r w:rsidRPr="00A60AEA">
            <w:rPr>
              <w:rStyle w:val="PlaceholderText"/>
              <w:lang w:val="en-US"/>
            </w:rPr>
            <w:t>[Title]</w:t>
          </w:r>
        </w:p>
      </w:docPartBody>
    </w:docPart>
    <w:docPart>
      <w:docPartPr>
        <w:name w:val="0870278A09684F29963AED4E9AC22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CCBF0-62F1-40F1-B2A3-34CFE6BB4B4D}"/>
      </w:docPartPr>
      <w:docPartBody>
        <w:p w:rsidR="001F2FB8" w:rsidRDefault="00B515C5">
          <w:pPr>
            <w:pStyle w:val="0870278A09684F29963AED4E9AC22C2C"/>
          </w:pPr>
          <w:r w:rsidRPr="00A60AEA">
            <w:rPr>
              <w:rStyle w:val="PlaceholderText"/>
              <w:i/>
              <w:lang w:val="en-US"/>
            </w:rPr>
            <w:t>[Subtitle]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C5"/>
    <w:rsid w:val="001F2FB8"/>
    <w:rsid w:val="00B515C5"/>
    <w:rsid w:val="00C87D2F"/>
    <w:rsid w:val="00DC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94826C48C14F4C81A949A75A71F655">
    <w:name w:val="F694826C48C14F4C81A949A75A71F655"/>
  </w:style>
  <w:style w:type="paragraph" w:customStyle="1" w:styleId="0870278A09684F29963AED4E9AC22C2C">
    <w:name w:val="0870278A09684F29963AED4E9AC22C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Småland">
      <a:dk1>
        <a:sysClr val="windowText" lastClr="000000"/>
      </a:dk1>
      <a:lt1>
        <a:sysClr val="window" lastClr="FFFFFF"/>
      </a:lt1>
      <a:dk2>
        <a:srgbClr val="747474"/>
      </a:dk2>
      <a:lt2>
        <a:srgbClr val="FFFFFF"/>
      </a:lt2>
      <a:accent1>
        <a:srgbClr val="FFE000"/>
      </a:accent1>
      <a:accent2>
        <a:srgbClr val="B71234"/>
      </a:accent2>
      <a:accent3>
        <a:srgbClr val="557630"/>
      </a:accent3>
      <a:accent4>
        <a:srgbClr val="006983"/>
      </a:accent4>
      <a:accent5>
        <a:srgbClr val="928B81"/>
      </a:accent5>
      <a:accent6>
        <a:srgbClr val="C55E9B"/>
      </a:accent6>
      <a:hlink>
        <a:srgbClr val="0000FF"/>
      </a:hlink>
      <a:folHlink>
        <a:srgbClr val="800080"/>
      </a:folHlink>
    </a:clrScheme>
    <a:fontScheme name="Linnéuniversitete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D42027-F9F4-7348-AF5E-194156F8B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xz222bb_Template.dotx</Template>
  <TotalTime>285</TotalTime>
  <Pages>13</Pages>
  <Words>1200</Words>
  <Characters>6161</Characters>
  <Application>Microsoft Office Word</Application>
  <DocSecurity>0</DocSecurity>
  <Lines>324</Lines>
  <Paragraphs>193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Test Cases</vt:lpstr>
      <vt:lpstr/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/>
  <dc:creator/>
  <cp:keywords/>
  <dc:description/>
  <cp:lastModifiedBy>Xingrong Zong</cp:lastModifiedBy>
  <cp:revision>11</cp:revision>
  <cp:lastPrinted>2021-02-20T22:33:00Z</cp:lastPrinted>
  <dcterms:created xsi:type="dcterms:W3CDTF">2021-02-20T15:01:00Z</dcterms:created>
  <dcterms:modified xsi:type="dcterms:W3CDTF">2021-02-20T22:34:00Z</dcterms:modified>
  <cp:version>3</cp:version>
</cp:coreProperties>
</file>